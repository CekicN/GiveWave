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3B42" w14:textId="77777777" w:rsidR="0018401B" w:rsidRDefault="0018401B" w:rsidP="0018401B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GiveWave</w:t>
      </w:r>
    </w:p>
    <w:p w14:paraId="1F351AD6" w14:textId="77777777" w:rsidR="0018401B" w:rsidRPr="006F61C6" w:rsidRDefault="0018401B" w:rsidP="0018401B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 aplikacija za doniranje</w:t>
      </w:r>
    </w:p>
    <w:p w14:paraId="4BCAAA66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38F7EF9C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1AB0045F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6DA47C09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5A376911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1AC69E80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7DD58B61" w14:textId="77777777">
        <w:tc>
          <w:tcPr>
            <w:tcW w:w="2304" w:type="dxa"/>
          </w:tcPr>
          <w:p w14:paraId="50BB488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BD93296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676876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C3524E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07D9D148" w14:textId="77777777">
        <w:tc>
          <w:tcPr>
            <w:tcW w:w="2304" w:type="dxa"/>
          </w:tcPr>
          <w:p w14:paraId="045103CD" w14:textId="76FB046B" w:rsidR="003372D3" w:rsidRPr="003372D3" w:rsidRDefault="0018401B" w:rsidP="0018401B">
            <w:pPr>
              <w:pStyle w:val="Tabletext"/>
              <w:tabs>
                <w:tab w:val="right" w:pos="2088"/>
              </w:tabs>
              <w:rPr>
                <w:lang w:val="sr-Latn-CS"/>
              </w:rPr>
            </w:pPr>
            <w:r>
              <w:rPr>
                <w:lang w:val="sr-Latn-CS"/>
              </w:rPr>
              <w:t>03.04.2023</w:t>
            </w:r>
          </w:p>
        </w:tc>
        <w:tc>
          <w:tcPr>
            <w:tcW w:w="1152" w:type="dxa"/>
          </w:tcPr>
          <w:p w14:paraId="330B70D1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58F3D53F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1D48AB21" w14:textId="7B143E2A" w:rsidR="003372D3" w:rsidRPr="0018401B" w:rsidRDefault="0018401B" w:rsidP="003372D3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Du</w:t>
            </w:r>
            <w:r>
              <w:rPr>
                <w:lang w:val="sr-Latn-RS"/>
              </w:rPr>
              <w:t>šan Nikola Stevan</w:t>
            </w:r>
          </w:p>
        </w:tc>
      </w:tr>
      <w:tr w:rsidR="003372D3" w:rsidRPr="003372D3" w14:paraId="1FACB297" w14:textId="77777777">
        <w:tc>
          <w:tcPr>
            <w:tcW w:w="2304" w:type="dxa"/>
          </w:tcPr>
          <w:p w14:paraId="7C67424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066860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8303AC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D4B5FF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097AB77E" w14:textId="77777777">
        <w:tc>
          <w:tcPr>
            <w:tcW w:w="2304" w:type="dxa"/>
          </w:tcPr>
          <w:p w14:paraId="3F4BFF0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182B36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E28B7A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B196D1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43DE0FBA" w14:textId="77777777" w:rsidR="00206E1F" w:rsidRPr="003372D3" w:rsidRDefault="00206E1F">
      <w:pPr>
        <w:rPr>
          <w:lang w:val="sr-Latn-CS"/>
        </w:rPr>
      </w:pPr>
    </w:p>
    <w:p w14:paraId="390E19D4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6D01A9E3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73DF5B6E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C36F70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970BDC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AEA72D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50424A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0BDBA9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F6C6E0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38491C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596074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D64591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37963C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8B2502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1793D2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8EADD1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AEEC30" w14:textId="72537E1F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A7CF4B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852A0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16B0EC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4A1BE6">
        <w:rPr>
          <w:noProof/>
          <w:lang w:val="sr-Latn-CS"/>
        </w:rPr>
        <w:t>6.8</w:t>
      </w:r>
      <w:r w:rsidRPr="004A1BE6">
        <w:rPr>
          <w:noProof/>
          <w:sz w:val="24"/>
          <w:szCs w:val="24"/>
          <w:lang w:val="sr-Latn-CS"/>
        </w:rPr>
        <w:tab/>
      </w:r>
      <w:r w:rsidRPr="004A1BE6">
        <w:rPr>
          <w:noProof/>
          <w:lang w:val="sr-Latn-CS"/>
        </w:rPr>
        <w:t>Pregled spiska projekata</w:t>
      </w:r>
      <w:r w:rsidRPr="004A1BE6">
        <w:rPr>
          <w:noProof/>
        </w:rPr>
        <w:tab/>
      </w:r>
      <w:r w:rsidRPr="004A1BE6">
        <w:rPr>
          <w:noProof/>
        </w:rPr>
        <w:fldChar w:fldCharType="begin"/>
      </w:r>
      <w:r w:rsidRPr="004A1BE6">
        <w:rPr>
          <w:noProof/>
        </w:rPr>
        <w:instrText xml:space="preserve"> PAGEREF _Toc163018904 \h </w:instrText>
      </w:r>
      <w:r w:rsidRPr="004A1BE6">
        <w:rPr>
          <w:noProof/>
        </w:rPr>
      </w:r>
      <w:r w:rsidRPr="004A1BE6">
        <w:rPr>
          <w:noProof/>
        </w:rPr>
        <w:fldChar w:fldCharType="separate"/>
      </w:r>
      <w:r w:rsidRPr="004A1BE6">
        <w:rPr>
          <w:noProof/>
        </w:rPr>
        <w:t>10</w:t>
      </w:r>
      <w:r w:rsidRPr="004A1BE6">
        <w:rPr>
          <w:noProof/>
        </w:rPr>
        <w:fldChar w:fldCharType="end"/>
      </w:r>
    </w:p>
    <w:p w14:paraId="148E1DB0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B159526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6078CB9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AE7EB5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33FB601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E360C72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A884136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83A9F9E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C0A328F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E4280B3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8502A52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67456B7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82F9CE5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5A2E50A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539A765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FD7A3B5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EB044AD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B47664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D2CA6CA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55074ECD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1466E9E3" w14:textId="73D2436A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0B0EFE">
        <w:rPr>
          <w:lang w:val="sr-Latn-CS"/>
        </w:rPr>
        <w:t>GiveWave</w:t>
      </w:r>
      <w:r>
        <w:rPr>
          <w:lang w:val="sr-Latn-CS"/>
        </w:rPr>
        <w:t xml:space="preserve"> </w:t>
      </w:r>
      <w:r w:rsidR="000B0EFE">
        <w:rPr>
          <w:lang w:val="sr-Latn-CS"/>
        </w:rPr>
        <w:t>Web aplikacije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14:paraId="4B277405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439AB364" w14:textId="42DB8C1C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0B0EFE">
        <w:rPr>
          <w:lang w:val="sr-Latn-CS"/>
        </w:rPr>
        <w:t>GiveWave</w:t>
      </w:r>
      <w:r>
        <w:rPr>
          <w:lang w:val="sr-Latn-CS"/>
        </w:rPr>
        <w:t xml:space="preserve"> </w:t>
      </w:r>
      <w:r w:rsidR="000B0EFE">
        <w:rPr>
          <w:lang w:val="sr-Latn-CS"/>
        </w:rPr>
        <w:t>Web aplikaciju koja će biti razvijena od strane DNSTeam-a</w:t>
      </w:r>
      <w:r>
        <w:rPr>
          <w:lang w:val="sr-Latn-CS"/>
        </w:rPr>
        <w:t>.</w:t>
      </w:r>
      <w:r w:rsidR="00DE518F">
        <w:rPr>
          <w:lang w:val="sr-Latn-CS"/>
        </w:rPr>
        <w:t xml:space="preserve"> Namena sistema </w:t>
      </w:r>
      <w:r>
        <w:rPr>
          <w:lang w:val="sr-Latn-CS"/>
        </w:rPr>
        <w:t xml:space="preserve">je efikasno </w:t>
      </w:r>
      <w:r w:rsidR="000B0EFE">
        <w:rPr>
          <w:lang w:val="sr-Latn-CS"/>
        </w:rPr>
        <w:t>i lako doniranje ugroženim porodicama</w:t>
      </w:r>
      <w:r w:rsidR="00DE518F">
        <w:rPr>
          <w:lang w:val="sr-Latn-CS"/>
        </w:rPr>
        <w:t>.</w:t>
      </w:r>
    </w:p>
    <w:p w14:paraId="20E0D96C" w14:textId="3EE70740"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6D01D2C2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79FF4419" w14:textId="62E65AD3" w:rsidR="00DE518F" w:rsidRDefault="00646C57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GiveWave </w:t>
      </w:r>
      <w:r w:rsidR="00DE518F">
        <w:rPr>
          <w:lang w:val="sr-Latn-CS"/>
        </w:rPr>
        <w:t>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SWE</w:t>
      </w:r>
      <w:r w:rsidR="00DE518F">
        <w:rPr>
          <w:lang w:val="sr-Latn-CS"/>
        </w:rPr>
        <w:t>-</w:t>
      </w:r>
      <w:r w:rsidRPr="00646C57">
        <w:rPr>
          <w:lang w:val="sr-Latn-CS"/>
        </w:rPr>
        <w:t xml:space="preserve"> </w:t>
      </w:r>
      <w:r>
        <w:rPr>
          <w:lang w:val="sr-Latn-CS"/>
        </w:rPr>
        <w:t xml:space="preserve">GiveWave 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>
        <w:rPr>
          <w:lang w:val="sr-Latn-CS"/>
        </w:rPr>
        <w:t>23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DNSTeam</w:t>
      </w:r>
      <w:r w:rsidR="00DE518F" w:rsidRPr="006F61C6">
        <w:rPr>
          <w:lang w:val="sr-Latn-CS"/>
        </w:rPr>
        <w:t>.</w:t>
      </w:r>
    </w:p>
    <w:p w14:paraId="50E47B60" w14:textId="754FD997" w:rsidR="00DE518F" w:rsidRPr="006F61C6" w:rsidRDefault="00646C57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GiveWave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aktivnosti na projektu, V1.0, 20</w:t>
      </w:r>
      <w:r>
        <w:rPr>
          <w:lang w:val="sr-Latn-CS"/>
        </w:rPr>
        <w:t>23</w:t>
      </w:r>
      <w:r w:rsidR="00DE518F">
        <w:rPr>
          <w:lang w:val="sr-Latn-CS"/>
        </w:rPr>
        <w:t xml:space="preserve">, </w:t>
      </w:r>
      <w:r>
        <w:rPr>
          <w:lang w:val="sr-Latn-CS"/>
        </w:rPr>
        <w:t>DNSTeam</w:t>
      </w:r>
      <w:r w:rsidR="00DE518F">
        <w:rPr>
          <w:lang w:val="sr-Latn-CS"/>
        </w:rPr>
        <w:t>.</w:t>
      </w:r>
    </w:p>
    <w:p w14:paraId="685DFB4C" w14:textId="6E6B6AD3" w:rsidR="00DE518F" w:rsidRDefault="00646C57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GiveWave</w:t>
      </w:r>
      <w:r w:rsidR="00DE518F">
        <w:rPr>
          <w:lang w:val="sr-Latn-CS"/>
        </w:rPr>
        <w:t xml:space="preserve"> – Plan realizacije projekta, V1.0, 20</w:t>
      </w:r>
      <w:r>
        <w:rPr>
          <w:lang w:val="sr-Latn-CS"/>
        </w:rPr>
        <w:t>23</w:t>
      </w:r>
      <w:r w:rsidR="00DE518F">
        <w:rPr>
          <w:lang w:val="sr-Latn-CS"/>
        </w:rPr>
        <w:t xml:space="preserve">, </w:t>
      </w:r>
      <w:r>
        <w:rPr>
          <w:lang w:val="sr-Latn-CS"/>
        </w:rPr>
        <w:t>DNSTeam</w:t>
      </w:r>
      <w:r w:rsidR="00DE518F">
        <w:rPr>
          <w:lang w:val="sr-Latn-CS"/>
        </w:rPr>
        <w:t>.</w:t>
      </w:r>
    </w:p>
    <w:p w14:paraId="787E8240" w14:textId="060FC344" w:rsidR="00397DD2" w:rsidRDefault="00646C57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GiveWave</w:t>
      </w:r>
      <w:r w:rsidR="00397DD2">
        <w:rPr>
          <w:lang w:val="sr-Latn-CS"/>
        </w:rPr>
        <w:t xml:space="preserve"> – Vizija sistema, V1.0, 20</w:t>
      </w:r>
      <w:r>
        <w:rPr>
          <w:lang w:val="sr-Latn-CS"/>
        </w:rPr>
        <w:t>23</w:t>
      </w:r>
      <w:r w:rsidR="00397DD2">
        <w:rPr>
          <w:lang w:val="sr-Latn-CS"/>
        </w:rPr>
        <w:t xml:space="preserve">, </w:t>
      </w:r>
      <w:r>
        <w:rPr>
          <w:lang w:val="sr-Latn-CS"/>
        </w:rPr>
        <w:t>DNSTeam</w:t>
      </w:r>
      <w:r w:rsidR="00397DD2">
        <w:rPr>
          <w:lang w:val="sr-Latn-CS"/>
        </w:rPr>
        <w:t>.</w:t>
      </w:r>
    </w:p>
    <w:p w14:paraId="2857C3D1" w14:textId="77777777" w:rsidR="00206E1F" w:rsidRPr="007A1977" w:rsidRDefault="006E5E1D" w:rsidP="006E5E1D">
      <w:pPr>
        <w:pStyle w:val="Heading1"/>
        <w:rPr>
          <w:lang w:val="sr-Latn-CS"/>
        </w:rPr>
      </w:pPr>
      <w:bookmarkStart w:id="3" w:name="_Toc163018889"/>
      <w:r w:rsidRPr="007A1977">
        <w:rPr>
          <w:lang w:val="sr-Latn-CS"/>
        </w:rPr>
        <w:t xml:space="preserve">Pregled slučajeva </w:t>
      </w:r>
      <w:r w:rsidR="00397DD2" w:rsidRPr="007A1977">
        <w:rPr>
          <w:lang w:val="sr-Latn-CS"/>
        </w:rPr>
        <w:t>korišćenja</w:t>
      </w:r>
      <w:bookmarkEnd w:id="3"/>
    </w:p>
    <w:p w14:paraId="49FFF86D" w14:textId="081A5FDB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646C57">
        <w:rPr>
          <w:lang w:val="sr-Latn-CS"/>
        </w:rPr>
        <w:t>GiveWave</w:t>
      </w:r>
      <w:r w:rsidR="00E177E4">
        <w:rPr>
          <w:lang w:val="sr-Latn-CS"/>
        </w:rPr>
        <w:t xml:space="preserve"> </w:t>
      </w:r>
      <w:r w:rsidR="00646C57">
        <w:rPr>
          <w:lang w:val="sr-Latn-CS"/>
        </w:rPr>
        <w:t xml:space="preserve">Web aplikacije </w:t>
      </w:r>
      <w:r w:rsidR="00E177E4">
        <w:rPr>
          <w:lang w:val="sr-Latn-CS"/>
        </w:rPr>
        <w:t>prikazan je na sledećoj slici</w:t>
      </w:r>
    </w:p>
    <w:p w14:paraId="7BEA3CB8" w14:textId="1008784C" w:rsidR="0020422A" w:rsidRDefault="004A1BE6" w:rsidP="0020422A">
      <w:pPr>
        <w:pStyle w:val="BodyText"/>
        <w:rPr>
          <w:lang w:val="sr-Latn-CS"/>
        </w:rPr>
      </w:pPr>
      <w:r w:rsidRPr="004A1BE6">
        <w:rPr>
          <w:lang w:val="sr-Latn-CS"/>
        </w:rPr>
        <w:drawing>
          <wp:inline distT="0" distB="0" distL="0" distR="0" wp14:anchorId="2FFBAB1D" wp14:editId="01866186">
            <wp:extent cx="5248275" cy="450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356" cy="451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ECC2" w14:textId="07DCB533" w:rsidR="004A1BE6" w:rsidRDefault="00962138" w:rsidP="004A1BE6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7ABF2D85" w14:textId="26360C3A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1B7056">
        <w:rPr>
          <w:i/>
          <w:iCs/>
          <w:lang w:val="sr-Latn-CS"/>
        </w:rPr>
        <w:t xml:space="preserve">registracije </w:t>
      </w:r>
      <w:r>
        <w:rPr>
          <w:lang w:val="sr-Latn-CS"/>
        </w:rPr>
        <w:t>je prikazan na sledećoj slici:</w:t>
      </w:r>
    </w:p>
    <w:p w14:paraId="134233AA" w14:textId="4E9E58B3" w:rsidR="00962138" w:rsidRDefault="001B7056" w:rsidP="004E4574">
      <w:pPr>
        <w:pStyle w:val="BodyText"/>
        <w:rPr>
          <w:lang w:val="sr-Latn-CS"/>
        </w:rPr>
      </w:pPr>
      <w:r w:rsidRPr="001B7056">
        <w:rPr>
          <w:lang w:val="sr-Latn-CS"/>
        </w:rPr>
        <w:drawing>
          <wp:inline distT="0" distB="0" distL="0" distR="0" wp14:anchorId="2BBDA817" wp14:editId="25E644C3">
            <wp:extent cx="3299746" cy="344453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CD68" w14:textId="1032EC48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1B7056">
        <w:rPr>
          <w:i/>
          <w:iCs/>
          <w:lang w:val="sr-Latn-CS"/>
        </w:rPr>
        <w:t xml:space="preserve">filtritanje podataka </w:t>
      </w:r>
      <w:r>
        <w:rPr>
          <w:lang w:val="sr-Latn-CS"/>
        </w:rPr>
        <w:t>je prikazan na sledećoj slici:</w:t>
      </w:r>
    </w:p>
    <w:p w14:paraId="0C9F32E4" w14:textId="6BC969BA" w:rsidR="004A1BE6" w:rsidRDefault="004A1BE6" w:rsidP="006E5E1D">
      <w:pPr>
        <w:pStyle w:val="BodyText"/>
        <w:rPr>
          <w:lang w:val="sr-Latn-CS"/>
        </w:rPr>
      </w:pPr>
      <w:r w:rsidRPr="004A1BE6">
        <w:rPr>
          <w:lang w:val="sr-Latn-CS"/>
        </w:rPr>
        <w:drawing>
          <wp:inline distT="0" distB="0" distL="0" distR="0" wp14:anchorId="28E9F736" wp14:editId="32BDA929">
            <wp:extent cx="4488569" cy="2377646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A4A4" w14:textId="2B3D8DD4" w:rsidR="009458D3" w:rsidRDefault="001B7056" w:rsidP="001B7056">
      <w:pPr>
        <w:pStyle w:val="BodyText"/>
        <w:ind w:left="0"/>
        <w:rPr>
          <w:lang w:val="sr-Latn-CS"/>
        </w:rPr>
      </w:pPr>
      <w:r>
        <w:rPr>
          <w:lang w:val="sr-Latn-CS"/>
        </w:rPr>
        <w:tab/>
      </w:r>
    </w:p>
    <w:p w14:paraId="37971772" w14:textId="77777777"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3A6B5186" w14:textId="48EFBD61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646C57">
        <w:rPr>
          <w:lang w:val="sr-Latn-CS"/>
        </w:rPr>
        <w:t>GiveWave Web aplikacije</w:t>
      </w:r>
      <w:r>
        <w:rPr>
          <w:lang w:val="sr-Latn-CS"/>
        </w:rPr>
        <w:t>:</w:t>
      </w:r>
    </w:p>
    <w:p w14:paraId="422344BE" w14:textId="5A306B21" w:rsidR="006E5E1D" w:rsidRPr="003372D3" w:rsidRDefault="00646C57" w:rsidP="006E5E1D">
      <w:pPr>
        <w:pStyle w:val="Heading2"/>
        <w:rPr>
          <w:lang w:val="sr-Latn-CS"/>
        </w:rPr>
      </w:pPr>
      <w:r>
        <w:rPr>
          <w:lang w:val="sr-Latn-CS"/>
        </w:rPr>
        <w:t>Gost</w:t>
      </w:r>
    </w:p>
    <w:p w14:paraId="17479816" w14:textId="34D12EB2" w:rsidR="00BB4552" w:rsidRDefault="00BB4552" w:rsidP="00BB4552">
      <w:pPr>
        <w:pStyle w:val="BodyText"/>
        <w:rPr>
          <w:lang w:val="sr-Latn-CS"/>
        </w:rPr>
      </w:pPr>
      <w:bookmarkStart w:id="5" w:name="_Toc163018892"/>
      <w:r>
        <w:rPr>
          <w:lang w:val="sr-Latn-RS"/>
        </w:rPr>
        <w:t xml:space="preserve">Gost </w:t>
      </w:r>
      <w:r>
        <w:rPr>
          <w:lang w:val="sr-Latn-CS"/>
        </w:rPr>
        <w:t>je osnovni profil koji</w:t>
      </w:r>
      <w:r>
        <w:rPr>
          <w:lang w:val="sr-Latn-RS"/>
        </w:rPr>
        <w:t xml:space="preserve"> je</w:t>
      </w:r>
      <w:r>
        <w:rPr>
          <w:lang w:val="sr-Latn-CS"/>
        </w:rPr>
        <w:t xml:space="preserve"> sa najmanjim skupom funkcionalnosti na raspolaganju. Gosti </w:t>
      </w:r>
      <w:r>
        <w:rPr>
          <w:lang w:val="sr-Latn-RS"/>
        </w:rPr>
        <w:t xml:space="preserve">mogu samo da se registruju ili prijave na </w:t>
      </w:r>
      <w:r w:rsidR="00353FC5">
        <w:rPr>
          <w:lang w:val="sr-Latn-RS"/>
        </w:rPr>
        <w:t>GiveWave</w:t>
      </w:r>
      <w:r>
        <w:rPr>
          <w:lang w:val="sr-Latn-RS"/>
        </w:rPr>
        <w:t xml:space="preserve"> web aplikaciju.</w:t>
      </w:r>
    </w:p>
    <w:bookmarkEnd w:id="5"/>
    <w:p w14:paraId="4BC5DA8A" w14:textId="567C2F6A" w:rsidR="006E5E1D" w:rsidRDefault="00BB4552" w:rsidP="006E5E1D">
      <w:pPr>
        <w:pStyle w:val="Heading2"/>
        <w:rPr>
          <w:lang w:val="sr-Latn-CS"/>
        </w:rPr>
      </w:pPr>
      <w:r>
        <w:rPr>
          <w:lang w:val="sr-Latn-CS"/>
        </w:rPr>
        <w:lastRenderedPageBreak/>
        <w:t>Korisnik</w:t>
      </w:r>
    </w:p>
    <w:p w14:paraId="7533D078" w14:textId="55F3289B" w:rsidR="00BB4552" w:rsidRPr="00BB4552" w:rsidRDefault="00BB4552" w:rsidP="00BB4552">
      <w:pPr>
        <w:ind w:left="720"/>
        <w:rPr>
          <w:lang w:val="sr-Latn-CS"/>
        </w:rPr>
      </w:pPr>
      <w:r>
        <w:rPr>
          <w:lang w:val="sr-Latn-CS"/>
        </w:rPr>
        <w:t>Korisnik je najvažniji profil u ovoj aplikaciji. Njegove mogućnosti su velike u pogledu pronalaska osobe kojoj će donirati. Mogućnosti kao što su filtritanje podataka</w:t>
      </w:r>
      <w:r w:rsidR="00406F04">
        <w:rPr>
          <w:lang w:val="sr-Latn-CS"/>
        </w:rPr>
        <w:t>, pretraživanje podataka</w:t>
      </w:r>
      <w:r>
        <w:rPr>
          <w:lang w:val="sr-Latn-CS"/>
        </w:rPr>
        <w:t>, lajkovanje,</w:t>
      </w:r>
      <w:r w:rsidR="00406F04">
        <w:rPr>
          <w:lang w:val="sr-Latn-CS"/>
        </w:rPr>
        <w:t xml:space="preserve"> postavljanje sadrzaja kao i doniranje konkretnom licu.</w:t>
      </w:r>
      <w:r>
        <w:rPr>
          <w:lang w:val="sr-Latn-CS"/>
        </w:rPr>
        <w:t xml:space="preserve"> </w:t>
      </w:r>
    </w:p>
    <w:p w14:paraId="2E173E67" w14:textId="77777777" w:rsidR="009D270E" w:rsidRPr="003372D3" w:rsidRDefault="009D270E" w:rsidP="009D270E">
      <w:pPr>
        <w:pStyle w:val="Heading2"/>
        <w:rPr>
          <w:lang w:val="sr-Latn-CS"/>
        </w:rPr>
      </w:pPr>
      <w:r>
        <w:rPr>
          <w:lang w:val="sr-Latn-CS"/>
        </w:rPr>
        <w:t>Prijatelj donor</w:t>
      </w:r>
    </w:p>
    <w:p w14:paraId="755CA0BD" w14:textId="43F40DCD" w:rsidR="00406F04" w:rsidRPr="00406F04" w:rsidRDefault="00406F04" w:rsidP="00406F04">
      <w:pPr>
        <w:ind w:left="720"/>
        <w:rPr>
          <w:lang w:val="sr-Latn-CS"/>
        </w:rPr>
      </w:pPr>
      <w:r>
        <w:rPr>
          <w:lang w:val="sr-Latn-CS"/>
        </w:rPr>
        <w:t>Prijatelj donor ima mogućnost dopisivanja sa onim kojem je donirao više puta</w:t>
      </w:r>
    </w:p>
    <w:p w14:paraId="0E3B138A" w14:textId="05BA4AFA" w:rsidR="006E5E1D" w:rsidRPr="003372D3" w:rsidRDefault="006E5E1D" w:rsidP="006E5E1D">
      <w:pPr>
        <w:pStyle w:val="Heading2"/>
        <w:rPr>
          <w:lang w:val="sr-Latn-CS"/>
        </w:rPr>
      </w:pPr>
      <w:bookmarkStart w:id="6" w:name="_Toc163018895"/>
      <w:r>
        <w:rPr>
          <w:lang w:val="sr-Latn-CS"/>
        </w:rPr>
        <w:t>Administrator</w:t>
      </w:r>
      <w:bookmarkEnd w:id="6"/>
      <w:r w:rsidR="009D270E">
        <w:rPr>
          <w:lang w:val="sr-Latn-CS"/>
        </w:rPr>
        <w:t xml:space="preserve"> Prijatelj donor</w:t>
      </w:r>
    </w:p>
    <w:p w14:paraId="0B695307" w14:textId="46A132ED"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 xml:space="preserve">Administrator je specijalni profil korisnika koji ima pristup svim funkcionalnostima </w:t>
      </w:r>
      <w:r w:rsidR="00406F04">
        <w:rPr>
          <w:lang w:val="sr-Latn-CS"/>
        </w:rPr>
        <w:t>web aplikacije</w:t>
      </w:r>
      <w:r>
        <w:rPr>
          <w:lang w:val="sr-Latn-CS"/>
        </w:rPr>
        <w:t xml:space="preserve">, tj. može se naći u ulozi bilo kog korisnika </w:t>
      </w:r>
      <w:r w:rsidR="00406F04">
        <w:rPr>
          <w:lang w:val="sr-Latn-CS"/>
        </w:rPr>
        <w:t>aplikacije</w:t>
      </w:r>
      <w:r>
        <w:rPr>
          <w:lang w:val="sr-Latn-CS"/>
        </w:rPr>
        <w:t>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</w:t>
      </w:r>
      <w:r w:rsidR="00406F04">
        <w:rPr>
          <w:lang w:val="sr-Latn-CS"/>
        </w:rPr>
        <w:t xml:space="preserve"> aplikaciji u vidu brisanja korisnika i menjanja sadržaja koji nisu prikladni</w:t>
      </w:r>
      <w:r w:rsidR="00BC0D10">
        <w:rPr>
          <w:lang w:val="sr-Latn-CS"/>
        </w:rPr>
        <w:t>.</w:t>
      </w:r>
    </w:p>
    <w:p w14:paraId="62A2E85E" w14:textId="458B7994" w:rsidR="00397DD2" w:rsidRDefault="006E5E1D" w:rsidP="00397DD2">
      <w:pPr>
        <w:pStyle w:val="Heading1"/>
        <w:rPr>
          <w:lang w:val="sr-Latn-CS"/>
        </w:rPr>
      </w:pPr>
      <w:bookmarkStart w:id="7" w:name="_Toc163018896"/>
      <w:r>
        <w:rPr>
          <w:lang w:val="sr-Latn-CS"/>
        </w:rPr>
        <w:t>Opis slučajeva korišćenja</w:t>
      </w:r>
      <w:bookmarkEnd w:id="7"/>
    </w:p>
    <w:p w14:paraId="1EB93A2A" w14:textId="741C0D02" w:rsidR="00786068" w:rsidRPr="003372D3" w:rsidRDefault="00406F04" w:rsidP="00786068">
      <w:pPr>
        <w:pStyle w:val="Heading2"/>
        <w:rPr>
          <w:lang w:val="sr-Latn-CS"/>
        </w:rPr>
      </w:pPr>
      <w:r>
        <w:rPr>
          <w:lang w:val="sr-Latn-CS"/>
        </w:rPr>
        <w:t>Prijavljivanje</w:t>
      </w:r>
    </w:p>
    <w:p w14:paraId="42F912D5" w14:textId="77777777"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7A2BB5CB" w14:textId="284092D6" w:rsidR="00406F04" w:rsidRDefault="00406F04" w:rsidP="002C12A7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Prijavljivanje na sajt korišćenjem </w:t>
      </w:r>
      <w:r w:rsidR="002152EB">
        <w:rPr>
          <w:lang w:val="sr-Latn-CS"/>
        </w:rPr>
        <w:t>mejl-a i lozinke.</w:t>
      </w:r>
    </w:p>
    <w:p w14:paraId="04B5116D" w14:textId="732C00E8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316A34F3" w14:textId="0E4B4884" w:rsidR="000366F2" w:rsidRDefault="002152EB" w:rsidP="00EB10DF">
      <w:pPr>
        <w:pStyle w:val="BodyText"/>
        <w:rPr>
          <w:lang w:val="sr-Latn-CS"/>
        </w:rPr>
      </w:pPr>
      <w:r>
        <w:rPr>
          <w:lang w:val="sr-Latn-CS"/>
        </w:rPr>
        <w:t>Korisnik, Prijatelj donor, Administrator</w:t>
      </w:r>
      <w:r w:rsidR="007E0B43">
        <w:rPr>
          <w:lang w:val="sr-Latn-CS"/>
        </w:rPr>
        <w:t>.</w:t>
      </w:r>
    </w:p>
    <w:p w14:paraId="527E2A83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4D31D46E" w14:textId="633739C3" w:rsidR="000366F2" w:rsidRDefault="002152EB" w:rsidP="00EB10DF">
      <w:pPr>
        <w:pStyle w:val="BodyText"/>
        <w:rPr>
          <w:lang w:val="sr-Latn-CS"/>
        </w:rPr>
      </w:pPr>
      <w:r>
        <w:rPr>
          <w:lang w:val="sr-Latn-CS"/>
        </w:rPr>
        <w:t>Korisnici nije trenutno prijavljen</w:t>
      </w:r>
      <w:r w:rsidR="00946092">
        <w:rPr>
          <w:lang w:val="sr-Latn-CS"/>
        </w:rPr>
        <w:t>.</w:t>
      </w:r>
    </w:p>
    <w:p w14:paraId="0BAF6EEF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72520CFF" w14:textId="4FF2B370" w:rsidR="00946092" w:rsidRDefault="00946092" w:rsidP="00A60BAD">
      <w:pPr>
        <w:pStyle w:val="BodyText"/>
        <w:numPr>
          <w:ilvl w:val="0"/>
          <w:numId w:val="3"/>
        </w:numPr>
        <w:rPr>
          <w:lang w:val="sr-Latn-CS"/>
        </w:rPr>
      </w:pPr>
      <w:r w:rsidRPr="002152EB">
        <w:rPr>
          <w:lang w:val="sr-Latn-CS"/>
        </w:rPr>
        <w:t xml:space="preserve">Korisnik </w:t>
      </w:r>
      <w:r w:rsidR="002152EB">
        <w:rPr>
          <w:lang w:val="sr-Latn-CS"/>
        </w:rPr>
        <w:t>bira opciju za prijavljivanje sa bilo koje stranice.</w:t>
      </w:r>
    </w:p>
    <w:p w14:paraId="2CDAA45C" w14:textId="3808EE09" w:rsidR="002152EB" w:rsidRDefault="00F75E63" w:rsidP="00A60BAD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dobija formu za unos email-a i lozinke.</w:t>
      </w:r>
    </w:p>
    <w:p w14:paraId="235C7549" w14:textId="0E0CAFFB" w:rsidR="002152EB" w:rsidRPr="00F75E63" w:rsidRDefault="00F75E63" w:rsidP="00A60BAD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unosi mail i lozinku, nakon čega šalje svoje podatke serveru klikom na dugme </w:t>
      </w:r>
      <w:r w:rsidRPr="00F75E63">
        <w:rPr>
          <w:i/>
          <w:iCs/>
          <w:lang w:val="sr-Latn-CS"/>
        </w:rPr>
        <w:t>Prijavi se</w:t>
      </w:r>
      <w:r>
        <w:rPr>
          <w:i/>
          <w:iCs/>
          <w:lang w:val="sr-Latn-CS"/>
        </w:rPr>
        <w:t>.</w:t>
      </w:r>
    </w:p>
    <w:p w14:paraId="17C7E888" w14:textId="3C536614" w:rsidR="00F75E63" w:rsidRDefault="00F75E63" w:rsidP="00A60BAD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Uneti podaci se prosleđuju do baze podataka gde se vrši njihova autentifikacija. Pogrešni podaci će podrazumevati izuzetak u vidu poruke.</w:t>
      </w:r>
    </w:p>
    <w:p w14:paraId="667FD0C6" w14:textId="7F0BEB2E" w:rsidR="00F75E63" w:rsidRDefault="00F75E63" w:rsidP="00A60BAD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Ukoliko je autentifikacija uspešna generišu se podaci koji</w:t>
      </w:r>
      <w:r w:rsidR="00946524">
        <w:rPr>
          <w:lang w:val="sr-Latn-CS"/>
        </w:rPr>
        <w:t xml:space="preserve"> će</w:t>
      </w:r>
      <w:r>
        <w:rPr>
          <w:lang w:val="sr-Latn-CS"/>
        </w:rPr>
        <w:t xml:space="preserve"> </w:t>
      </w:r>
      <w:r w:rsidR="00946524">
        <w:rPr>
          <w:lang w:val="sr-Latn-CS"/>
        </w:rPr>
        <w:t>omogućiti</w:t>
      </w:r>
      <w:r>
        <w:rPr>
          <w:lang w:val="sr-Latn-CS"/>
        </w:rPr>
        <w:t xml:space="preserve"> autorizaciju samog naloga.</w:t>
      </w:r>
    </w:p>
    <w:p w14:paraId="074A3275" w14:textId="7E3FE4C9" w:rsidR="00877B2B" w:rsidRPr="002152EB" w:rsidRDefault="00877B2B" w:rsidP="00A60BAD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Nakon toga se sklanja prozor za prijavu</w:t>
      </w:r>
    </w:p>
    <w:p w14:paraId="50C97DC9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0366F2" w:rsidRPr="007E0B43">
        <w:rPr>
          <w:b/>
          <w:bCs/>
          <w:lang w:val="sr-Latn-CS"/>
        </w:rPr>
        <w:t>:</w:t>
      </w:r>
    </w:p>
    <w:p w14:paraId="493EF337" w14:textId="77777777" w:rsidR="00877B2B" w:rsidRDefault="00877B2B" w:rsidP="00877B2B">
      <w:pPr>
        <w:pStyle w:val="BodyText"/>
        <w:rPr>
          <w:lang w:val="sr-Latn-RS"/>
        </w:rPr>
      </w:pPr>
      <w:r>
        <w:t>[</w:t>
      </w:r>
      <w:r>
        <w:rPr>
          <w:i/>
          <w:iCs/>
          <w:lang w:val="sr-Latn-RS"/>
        </w:rPr>
        <w:t>Pogrešno uneto ime i/ili lozinka</w:t>
      </w:r>
      <w:r>
        <w:t>]</w:t>
      </w:r>
      <w:r>
        <w:rPr>
          <w:lang w:val="sr-Latn-RS"/>
        </w:rPr>
        <w:t xml:space="preserve"> Vraća korisnika na formu za logovanje uz prikladnu poruku.</w:t>
      </w:r>
    </w:p>
    <w:p w14:paraId="4BA61726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3DD2DC9B" w14:textId="4818E37B" w:rsidR="000366F2" w:rsidRDefault="00877B2B" w:rsidP="00EB10DF">
      <w:pPr>
        <w:pStyle w:val="BodyText"/>
        <w:rPr>
          <w:lang w:val="sr-Latn-CS"/>
        </w:rPr>
      </w:pPr>
      <w:r>
        <w:rPr>
          <w:lang w:val="sr-Latn-CS"/>
        </w:rPr>
        <w:t>Korisnik je ulogovan i od sad na dalje ima pristup dostupnim servisima</w:t>
      </w:r>
      <w:r w:rsidR="00946092">
        <w:rPr>
          <w:lang w:val="sr-Latn-CS"/>
        </w:rPr>
        <w:t>.</w:t>
      </w:r>
    </w:p>
    <w:p w14:paraId="121AFBBF" w14:textId="77777777" w:rsidR="00877B2B" w:rsidRDefault="00877B2B" w:rsidP="00EB10DF">
      <w:pPr>
        <w:pStyle w:val="BodyText"/>
        <w:rPr>
          <w:b/>
          <w:bCs/>
          <w:lang w:val="sr-Latn-CS"/>
        </w:rPr>
      </w:pPr>
    </w:p>
    <w:p w14:paraId="024273D1" w14:textId="77777777" w:rsidR="00877B2B" w:rsidRDefault="00877B2B" w:rsidP="00EB10DF">
      <w:pPr>
        <w:pStyle w:val="BodyText"/>
        <w:rPr>
          <w:b/>
          <w:bCs/>
          <w:lang w:val="sr-Latn-CS"/>
        </w:rPr>
      </w:pPr>
    </w:p>
    <w:p w14:paraId="59913771" w14:textId="0F6959D6" w:rsidR="00877B2B" w:rsidRDefault="00877B2B" w:rsidP="00DC1104">
      <w:pPr>
        <w:pStyle w:val="BodyText"/>
        <w:rPr>
          <w:b/>
          <w:bCs/>
          <w:lang w:val="sr-Latn-CS"/>
        </w:rPr>
      </w:pPr>
      <w:r w:rsidRPr="00DC1104">
        <w:rPr>
          <w:b/>
          <w:bCs/>
          <w:lang w:val="sr-Latn-CS"/>
        </w:rPr>
        <w:t>Dijagram sekvence:</w:t>
      </w:r>
    </w:p>
    <w:p w14:paraId="2745DE09" w14:textId="669B7291" w:rsidR="00305555" w:rsidRPr="00DC1104" w:rsidRDefault="00DC1104" w:rsidP="00DC1104">
      <w:pPr>
        <w:pStyle w:val="BodyText"/>
        <w:rPr>
          <w:b/>
          <w:bCs/>
          <w:lang w:val="sr-Latn-CS"/>
        </w:rPr>
      </w:pPr>
      <w:bookmarkStart w:id="8" w:name="_Toc163018899"/>
      <w:r w:rsidRPr="00DC1104">
        <w:rPr>
          <w:b/>
          <w:bCs/>
          <w:lang w:val="sr-Latn-CS"/>
        </w:rPr>
        <w:lastRenderedPageBreak/>
        <w:drawing>
          <wp:inline distT="0" distB="0" distL="0" distR="0" wp14:anchorId="74870CD3" wp14:editId="65BB2DB3">
            <wp:extent cx="5943600" cy="5393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"/>
    <w:p w14:paraId="717245DA" w14:textId="789AB9E7" w:rsidR="00786068" w:rsidRPr="003372D3" w:rsidRDefault="00FA2165" w:rsidP="00786068">
      <w:pPr>
        <w:pStyle w:val="Heading2"/>
        <w:rPr>
          <w:lang w:val="sr-Latn-CS"/>
        </w:rPr>
      </w:pPr>
      <w:r>
        <w:rPr>
          <w:lang w:val="sr-Latn-CS"/>
        </w:rPr>
        <w:t>Registracija</w:t>
      </w:r>
    </w:p>
    <w:p w14:paraId="47EEAA4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A06C61A" w14:textId="4A3CD7DF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251FC2">
        <w:rPr>
          <w:lang w:val="sr-Latn-CS"/>
        </w:rPr>
        <w:t>za registraciju novih korisnika</w:t>
      </w:r>
      <w:r w:rsidR="00614F60">
        <w:rPr>
          <w:lang w:val="sr-Latn-CS"/>
        </w:rPr>
        <w:t>.</w:t>
      </w:r>
    </w:p>
    <w:p w14:paraId="60EA8D4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13B326A" w14:textId="33A751A0" w:rsidR="007E0B43" w:rsidRDefault="00D3292A" w:rsidP="007E0B43">
      <w:pPr>
        <w:pStyle w:val="BodyText"/>
        <w:rPr>
          <w:lang w:val="sr-Latn-CS"/>
        </w:rPr>
      </w:pPr>
      <w:r>
        <w:rPr>
          <w:lang w:val="sr-Latn-CS"/>
        </w:rPr>
        <w:t>Gost</w:t>
      </w:r>
      <w:r w:rsidR="007E0B43">
        <w:rPr>
          <w:lang w:val="sr-Latn-CS"/>
        </w:rPr>
        <w:t>.</w:t>
      </w:r>
    </w:p>
    <w:p w14:paraId="7709E0E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104DF72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2FCEBC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5202C50" w14:textId="6F291EEC" w:rsidR="003A60C6" w:rsidRDefault="009379DA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Gost bira opciju za registraciju</w:t>
      </w:r>
      <w:r w:rsidR="003A60C6">
        <w:rPr>
          <w:lang w:val="sr-Latn-CS"/>
        </w:rPr>
        <w:t>.</w:t>
      </w:r>
    </w:p>
    <w:p w14:paraId="17577B79" w14:textId="6AD7BA25" w:rsidR="00294DD8" w:rsidRDefault="001F14C5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 sa formama za registraciju</w:t>
      </w:r>
    </w:p>
    <w:p w14:paraId="69C8E163" w14:textId="5A7B762B" w:rsidR="009456D8" w:rsidRDefault="009456D8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Gost popunjava svoje podatke</w:t>
      </w:r>
    </w:p>
    <w:p w14:paraId="62D9EA38" w14:textId="334F1DE5" w:rsidR="00CB511F" w:rsidRDefault="00CB511F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lastRenderedPageBreak/>
        <w:t>Proverava se validnost podataka</w:t>
      </w:r>
    </w:p>
    <w:p w14:paraId="5CFB6499" w14:textId="7D3AABA3" w:rsidR="00CB511F" w:rsidRDefault="00CB511F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Salju se upiti u bazu podataka</w:t>
      </w:r>
    </w:p>
    <w:p w14:paraId="4CAE5A59" w14:textId="57CCD9DA" w:rsidR="0044395C" w:rsidRDefault="0044395C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Ukoliko su podaci validni gost postaje korisnik</w:t>
      </w:r>
    </w:p>
    <w:p w14:paraId="5E50CD8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CE8C2E6" w14:textId="1CDBEA13" w:rsidR="007E0B43" w:rsidRDefault="00773DD6" w:rsidP="00773DD6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="00014367">
        <w:rPr>
          <w:i/>
          <w:iCs/>
          <w:lang w:val="sr-Latn-CS"/>
        </w:rPr>
        <w:t xml:space="preserve"> i/ili mail i/ili Broj telefona</w:t>
      </w:r>
      <w:r w:rsidRPr="00CF2AB8">
        <w:rPr>
          <w:lang w:val="sr-Latn-CS"/>
        </w:rPr>
        <w:t xml:space="preserve">] Prikazuje se obaveštenje na formi za </w:t>
      </w:r>
      <w:r w:rsidR="002B69F7">
        <w:rPr>
          <w:lang w:val="sr-Latn-CS"/>
        </w:rPr>
        <w:t>registraciju</w:t>
      </w:r>
      <w:r w:rsidRPr="00CF2AB8">
        <w:rPr>
          <w:lang w:val="sr-Latn-CS"/>
        </w:rPr>
        <w:t>.</w:t>
      </w:r>
      <w:r w:rsidR="003A60C6">
        <w:rPr>
          <w:lang w:val="sr-Latn-CS"/>
        </w:rPr>
        <w:t>.</w:t>
      </w:r>
    </w:p>
    <w:p w14:paraId="6889E71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1A706C8" w14:textId="77777777" w:rsidR="00134240" w:rsidRDefault="00134240" w:rsidP="00134240">
      <w:pPr>
        <w:pStyle w:val="BodyText"/>
        <w:rPr>
          <w:lang w:val="sr-Latn-CS"/>
        </w:rPr>
      </w:pPr>
      <w:bookmarkStart w:id="9" w:name="_Toc163018900"/>
      <w:r>
        <w:rPr>
          <w:lang w:val="sr-Latn-CS"/>
        </w:rPr>
        <w:t>Tekuća stranica je stranica sa spiskom drugih korisnika sličnih interesovanja.</w:t>
      </w:r>
    </w:p>
    <w:p w14:paraId="404EDBB8" w14:textId="198BBC1F" w:rsidR="00786068" w:rsidRPr="003372D3" w:rsidRDefault="00786068" w:rsidP="00786068">
      <w:pPr>
        <w:pStyle w:val="Heading2"/>
        <w:rPr>
          <w:lang w:val="sr-Latn-CS"/>
        </w:rPr>
      </w:pPr>
      <w:r>
        <w:rPr>
          <w:lang w:val="sr-Latn-CS"/>
        </w:rPr>
        <w:t xml:space="preserve">Pregled </w:t>
      </w:r>
      <w:bookmarkEnd w:id="9"/>
      <w:r w:rsidR="00AB41D1">
        <w:rPr>
          <w:lang w:val="sr-Latn-CS"/>
        </w:rPr>
        <w:t>pocetne stranice</w:t>
      </w:r>
    </w:p>
    <w:p w14:paraId="2C50079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54045B0" w14:textId="01CC35DF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Prikaz stranice sa informacijama o</w:t>
      </w:r>
      <w:r w:rsidR="002B6D14">
        <w:rPr>
          <w:lang w:val="sr-Latn-CS"/>
        </w:rPr>
        <w:t xml:space="preserve"> prijavljivanju,registraciji i informacijama o samoj aplikaciji</w:t>
      </w:r>
      <w:r>
        <w:rPr>
          <w:lang w:val="sr-Latn-CS"/>
        </w:rPr>
        <w:t>.</w:t>
      </w:r>
    </w:p>
    <w:p w14:paraId="5DBE20E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200AE42" w14:textId="4A3DA830" w:rsidR="007E0B43" w:rsidRDefault="00A477DB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</w:p>
    <w:p w14:paraId="4F29F53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7B20825" w14:textId="69394195" w:rsidR="007E0B43" w:rsidRDefault="003D03B1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23EF24E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B3D6F57" w14:textId="5923E17E" w:rsidR="0025395B" w:rsidRDefault="00054881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bira jednu od tri moguce opcije</w:t>
      </w:r>
    </w:p>
    <w:p w14:paraId="6242477C" w14:textId="2FD52EF2" w:rsidR="00C90D61" w:rsidRDefault="00C90D61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Proverava se validnost unetih podataka</w:t>
      </w:r>
    </w:p>
    <w:p w14:paraId="23BD4A39" w14:textId="2076C345" w:rsidR="00C90D61" w:rsidRDefault="00C90D61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Ako je sve u redu, korisnik moze koristiti aplikaciju</w:t>
      </w:r>
    </w:p>
    <w:p w14:paraId="1EE520B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724EA97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E488217" w14:textId="1526CE86" w:rsidR="007E0B43" w:rsidRPr="007E0B43" w:rsidRDefault="007E0B43" w:rsidP="000802AB">
      <w:pPr>
        <w:pStyle w:val="BodyText"/>
        <w:keepNext/>
        <w:tabs>
          <w:tab w:val="center" w:pos="5040"/>
        </w:tabs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  <w:r w:rsidR="000802AB">
        <w:rPr>
          <w:b/>
          <w:bCs/>
          <w:lang w:val="sr-Latn-CS"/>
        </w:rPr>
        <w:tab/>
      </w:r>
    </w:p>
    <w:p w14:paraId="5956D9BB" w14:textId="77777777" w:rsidR="000802AB" w:rsidRDefault="000802AB" w:rsidP="000802AB">
      <w:pPr>
        <w:pStyle w:val="BodyText"/>
        <w:rPr>
          <w:lang w:val="sr-Latn-CS"/>
        </w:rPr>
      </w:pPr>
      <w:bookmarkStart w:id="10" w:name="_Toc163018901"/>
      <w:r>
        <w:rPr>
          <w:lang w:val="sr-Latn-CS"/>
        </w:rPr>
        <w:t>Tekuća stranica je početna stranica svih korisnika.</w:t>
      </w:r>
    </w:p>
    <w:p w14:paraId="4769A6C2" w14:textId="71AC7A23" w:rsidR="00786068" w:rsidRPr="003372D3" w:rsidRDefault="00786068" w:rsidP="00786068">
      <w:pPr>
        <w:pStyle w:val="Heading2"/>
        <w:rPr>
          <w:lang w:val="sr-Latn-CS"/>
        </w:rPr>
      </w:pPr>
      <w:r>
        <w:rPr>
          <w:lang w:val="sr-Latn-CS"/>
        </w:rPr>
        <w:t xml:space="preserve">Pregled </w:t>
      </w:r>
      <w:bookmarkEnd w:id="10"/>
      <w:r w:rsidR="0036794C">
        <w:rPr>
          <w:lang w:val="sr-Latn-CS"/>
        </w:rPr>
        <w:t xml:space="preserve">opcija korisnika </w:t>
      </w:r>
    </w:p>
    <w:p w14:paraId="3B2F49C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552A5BA" w14:textId="0D55456B" w:rsidR="00782F54" w:rsidRDefault="00782F54" w:rsidP="00782F54">
      <w:pPr>
        <w:pStyle w:val="BodyText"/>
        <w:rPr>
          <w:lang w:val="sr-Latn-CS"/>
        </w:rPr>
      </w:pPr>
      <w:r>
        <w:rPr>
          <w:lang w:val="sr-Latn-CS"/>
        </w:rPr>
        <w:t>Pr</w:t>
      </w:r>
      <w:r w:rsidR="00C75257">
        <w:rPr>
          <w:lang w:val="sr-Latn-CS"/>
        </w:rPr>
        <w:t>ikaz stranice sa opcijama koje ima korisnik</w:t>
      </w:r>
    </w:p>
    <w:p w14:paraId="000F58F4" w14:textId="55FC7EE9" w:rsidR="007E0B43" w:rsidRPr="007E0B43" w:rsidRDefault="007E0B43" w:rsidP="00782F54">
      <w:pPr>
        <w:pStyle w:val="BodyText"/>
        <w:keepNext/>
        <w:tabs>
          <w:tab w:val="center" w:pos="5040"/>
        </w:tabs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  <w:r w:rsidR="00782F54">
        <w:rPr>
          <w:b/>
          <w:bCs/>
          <w:lang w:val="sr-Latn-CS"/>
        </w:rPr>
        <w:tab/>
      </w:r>
    </w:p>
    <w:p w14:paraId="67D430F3" w14:textId="12940041" w:rsidR="007E0B43" w:rsidRDefault="009763DF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</w:p>
    <w:p w14:paraId="5266CFD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D40525B" w14:textId="79C00068" w:rsidR="007E0B43" w:rsidRDefault="0088579F" w:rsidP="007E0B43">
      <w:pPr>
        <w:pStyle w:val="BodyText"/>
        <w:rPr>
          <w:lang w:val="sr-Latn-CS"/>
        </w:rPr>
      </w:pPr>
      <w:r>
        <w:rPr>
          <w:lang w:val="sr-Latn-CS"/>
        </w:rPr>
        <w:t>U zavisnosti koji je tip korisnika (Korisnik,Prijatelj,Administrator)</w:t>
      </w:r>
      <w:r w:rsidR="0043483C">
        <w:rPr>
          <w:lang w:val="sr-Latn-CS"/>
        </w:rPr>
        <w:t xml:space="preserve"> prikazuju se razlicite opcije korisnika</w:t>
      </w:r>
    </w:p>
    <w:p w14:paraId="37A4527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5FB6350" w14:textId="7B0DB557" w:rsidR="007E0B43" w:rsidRDefault="00D67A2D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ima ponudjene opcije kojima moze pristupati</w:t>
      </w:r>
    </w:p>
    <w:p w14:paraId="081DB8A0" w14:textId="1E471C31" w:rsidR="00373231" w:rsidRDefault="00D67A2D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pristupa jednoj od opcija</w:t>
      </w:r>
    </w:p>
    <w:p w14:paraId="35E528D7" w14:textId="335C87AA" w:rsidR="001B5117" w:rsidRDefault="001B5117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Ucitava se nova stranica u zavisnosti od izabrane opcije</w:t>
      </w:r>
    </w:p>
    <w:p w14:paraId="77408D5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27A494D" w14:textId="77777777"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85ABF9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3C754C5E" w14:textId="7FAE632C" w:rsidR="007E0B43" w:rsidRDefault="00ED1FFE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722198">
        <w:rPr>
          <w:lang w:val="sr-Latn-CS"/>
        </w:rPr>
        <w:t>izabranom opcijom</w:t>
      </w:r>
      <w:r>
        <w:rPr>
          <w:lang w:val="sr-Latn-CS"/>
        </w:rPr>
        <w:t>.</w:t>
      </w:r>
    </w:p>
    <w:p w14:paraId="7AFF7F52" w14:textId="1E38E2D9" w:rsidR="00786068" w:rsidRPr="003372D3" w:rsidRDefault="00D00DA7" w:rsidP="00786068">
      <w:pPr>
        <w:pStyle w:val="Heading2"/>
        <w:rPr>
          <w:lang w:val="sr-Latn-CS"/>
        </w:rPr>
      </w:pPr>
      <w:r>
        <w:rPr>
          <w:lang w:val="sr-Latn-CS"/>
        </w:rPr>
        <w:t>Razmena poruka medju korisnicima</w:t>
      </w:r>
    </w:p>
    <w:p w14:paraId="36C4707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91A5813" w14:textId="55351F26" w:rsidR="007E0B43" w:rsidRDefault="00726A32" w:rsidP="007E0B43">
      <w:pPr>
        <w:pStyle w:val="BodyText"/>
        <w:rPr>
          <w:lang w:val="sr-Latn-CS"/>
        </w:rPr>
      </w:pPr>
      <w:r>
        <w:rPr>
          <w:lang w:val="sr-Latn-CS"/>
        </w:rPr>
        <w:t>Prikaz stranice sa dijalogom među dva korisnika.</w:t>
      </w:r>
      <w:r w:rsidR="00B40836">
        <w:rPr>
          <w:lang w:val="sr-Latn-CS"/>
        </w:rPr>
        <w:t>.</w:t>
      </w:r>
    </w:p>
    <w:p w14:paraId="72B18D2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0809FC8" w14:textId="70BAA602" w:rsidR="007E0B43" w:rsidRDefault="00197AF1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</w:p>
    <w:p w14:paraId="017E7F5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CE72116" w14:textId="5A426694" w:rsidR="007E0B43" w:rsidRDefault="00B05506" w:rsidP="007E0B43">
      <w:pPr>
        <w:pStyle w:val="BodyText"/>
        <w:rPr>
          <w:lang w:val="sr-Latn-CS"/>
        </w:rPr>
      </w:pPr>
      <w:r>
        <w:rPr>
          <w:lang w:val="sr-Latn-CS"/>
        </w:rPr>
        <w:t>Korisnici su prijavljeni</w:t>
      </w:r>
      <w:r w:rsidR="00B40836">
        <w:rPr>
          <w:lang w:val="sr-Latn-CS"/>
        </w:rPr>
        <w:t>.</w:t>
      </w:r>
    </w:p>
    <w:p w14:paraId="79ED40F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CB8BA5F" w14:textId="77777777" w:rsidR="006C7EE2" w:rsidRDefault="006C7EE2" w:rsidP="006C7EE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opciju slanja poruka korisniku.</w:t>
      </w:r>
    </w:p>
    <w:p w14:paraId="75D28701" w14:textId="77777777" w:rsidR="006C7EE2" w:rsidRDefault="006C7EE2" w:rsidP="006C7EE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Prikazuje se stranica za slanje poruka.</w:t>
      </w:r>
    </w:p>
    <w:p w14:paraId="027E4F6B" w14:textId="47EA262A" w:rsidR="00C21049" w:rsidRDefault="00C21049" w:rsidP="006C7EE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može poslati poruku korisniku kroz textbox</w:t>
      </w:r>
    </w:p>
    <w:p w14:paraId="5C8926B9" w14:textId="36467458" w:rsidR="007E0B43" w:rsidRPr="007E0B43" w:rsidRDefault="007E0B43" w:rsidP="006C7EE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49F6ACA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2D08A3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D4B73E7" w14:textId="77777777" w:rsidR="00D42CAD" w:rsidRDefault="00D42CAD" w:rsidP="00D42CAD">
      <w:pPr>
        <w:pStyle w:val="BodyText"/>
        <w:rPr>
          <w:lang w:val="sr-Latn-CS"/>
        </w:rPr>
      </w:pPr>
      <w:bookmarkStart w:id="11" w:name="_Toc163018903"/>
      <w:r>
        <w:rPr>
          <w:lang w:val="sr-Latn-CS"/>
        </w:rPr>
        <w:t>Tekuća stranica je stranica sa dijalogom među korisnicima.</w:t>
      </w:r>
    </w:p>
    <w:bookmarkEnd w:id="11"/>
    <w:p w14:paraId="7EEC611B" w14:textId="4D031425" w:rsidR="00627923" w:rsidRDefault="00627923" w:rsidP="008D19DD">
      <w:pPr>
        <w:pStyle w:val="Heading2"/>
        <w:rPr>
          <w:lang w:val="sr-Latn-CS"/>
        </w:rPr>
      </w:pPr>
      <w:r>
        <w:rPr>
          <w:lang w:val="sr-Latn-CS"/>
        </w:rPr>
        <w:t>Pregled podataka profila</w:t>
      </w:r>
    </w:p>
    <w:p w14:paraId="3BABBB77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018722E" w14:textId="77777777" w:rsidR="00780C26" w:rsidRDefault="00780C26" w:rsidP="00780C26">
      <w:pPr>
        <w:pStyle w:val="BodyText"/>
        <w:rPr>
          <w:lang w:val="sr-Latn-CS"/>
        </w:rPr>
      </w:pPr>
      <w:r>
        <w:rPr>
          <w:lang w:val="sr-Latn-CS"/>
        </w:rPr>
        <w:t>Prikaz stranice sa informacijama o korisniku.</w:t>
      </w:r>
    </w:p>
    <w:p w14:paraId="2A05B65F" w14:textId="4F82FD47" w:rsidR="00DD4C2E" w:rsidRPr="007E0B43" w:rsidRDefault="00DD4C2E" w:rsidP="00780C26">
      <w:pPr>
        <w:pStyle w:val="BodyText"/>
        <w:keepNext/>
        <w:tabs>
          <w:tab w:val="left" w:pos="5676"/>
        </w:tabs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  <w:r w:rsidR="00780C26">
        <w:rPr>
          <w:b/>
          <w:bCs/>
          <w:lang w:val="sr-Latn-CS"/>
        </w:rPr>
        <w:tab/>
      </w:r>
    </w:p>
    <w:p w14:paraId="38321149" w14:textId="504CA5CB" w:rsidR="00DD4C2E" w:rsidRDefault="00324F19" w:rsidP="00DD4C2E">
      <w:pPr>
        <w:pStyle w:val="BodyText"/>
        <w:rPr>
          <w:lang w:val="sr-Latn-CS"/>
        </w:rPr>
      </w:pPr>
      <w:r>
        <w:rPr>
          <w:lang w:val="sr-Latn-CS"/>
        </w:rPr>
        <w:t>Korisnik</w:t>
      </w:r>
    </w:p>
    <w:p w14:paraId="73CDEEE4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E5284B5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EB9F289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8AF15E1" w14:textId="77777777" w:rsidR="006942F9" w:rsidRDefault="006942F9" w:rsidP="006942F9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Izbor opcije za prikaz informacija o korisniku.</w:t>
      </w:r>
    </w:p>
    <w:p w14:paraId="7FE73067" w14:textId="77777777" w:rsidR="006942F9" w:rsidRDefault="006942F9" w:rsidP="006942F9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Prikazuje se stranica sa informacijama o korisniku.</w:t>
      </w:r>
    </w:p>
    <w:p w14:paraId="79A5CA8C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8584648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D8D27E0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C39269E" w14:textId="77777777" w:rsidR="00FB3CAF" w:rsidRDefault="00FB3CAF" w:rsidP="00FB3CAF">
      <w:pPr>
        <w:pStyle w:val="BodyText"/>
        <w:rPr>
          <w:lang w:val="sr-Latn-CS"/>
        </w:rPr>
      </w:pPr>
      <w:bookmarkStart w:id="12" w:name="_Toc163018904"/>
      <w:r>
        <w:rPr>
          <w:lang w:val="sr-Latn-CS"/>
        </w:rPr>
        <w:t>Tekuća stranica je stranica sa podacima o izabranom korisniku.</w:t>
      </w:r>
    </w:p>
    <w:bookmarkEnd w:id="12"/>
    <w:p w14:paraId="55346979" w14:textId="454A895B" w:rsidR="007E3D7D" w:rsidRDefault="007E3D7D" w:rsidP="005A4A2C">
      <w:pPr>
        <w:pStyle w:val="Heading2"/>
        <w:rPr>
          <w:lang w:val="sr-Latn-CS"/>
        </w:rPr>
      </w:pPr>
      <w:r>
        <w:rPr>
          <w:lang w:val="sr-Latn-CS"/>
        </w:rPr>
        <w:t>Ažuriranje podataka profila</w:t>
      </w:r>
    </w:p>
    <w:p w14:paraId="2C3648CA" w14:textId="378B36F5" w:rsidR="007E0B43" w:rsidRPr="007E0B43" w:rsidRDefault="007E0B43" w:rsidP="00C22D51">
      <w:pPr>
        <w:pStyle w:val="BodyText"/>
        <w:tabs>
          <w:tab w:val="left" w:pos="2616"/>
        </w:tabs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  <w:r w:rsidR="00C22D51">
        <w:rPr>
          <w:b/>
          <w:bCs/>
          <w:lang w:val="sr-Latn-CS"/>
        </w:rPr>
        <w:tab/>
      </w:r>
    </w:p>
    <w:p w14:paraId="12B80488" w14:textId="77777777" w:rsidR="00C22D51" w:rsidRDefault="00C22D51" w:rsidP="00C22D51">
      <w:pPr>
        <w:pStyle w:val="BodyText"/>
        <w:rPr>
          <w:lang w:val="sr-Latn-CS"/>
        </w:rPr>
      </w:pPr>
      <w:r>
        <w:rPr>
          <w:lang w:val="sr-Latn-CS"/>
        </w:rPr>
        <w:t>Prikaz stranice sa formom za izmenu postojećih podataka korisnika.</w:t>
      </w:r>
    </w:p>
    <w:p w14:paraId="612332C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1E5F2740" w14:textId="6A7D020B" w:rsidR="007E0B43" w:rsidRDefault="00C22D51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</w:p>
    <w:p w14:paraId="437195D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78F5AC2" w14:textId="0356AE59" w:rsidR="007E0B43" w:rsidRDefault="007A6C5D" w:rsidP="00E06578">
      <w:pPr>
        <w:pStyle w:val="BodyText"/>
        <w:rPr>
          <w:lang w:val="sr-Latn-CS"/>
        </w:rPr>
      </w:pPr>
      <w:r>
        <w:rPr>
          <w:lang w:val="sr-Latn-CS"/>
        </w:rPr>
        <w:t>Trenutno je prikazana stranica sa informacijama o određenom korisniku.</w:t>
      </w:r>
      <w:r w:rsidR="00C549E0">
        <w:rPr>
          <w:lang w:val="sr-Latn-CS"/>
        </w:rPr>
        <w:t>.</w:t>
      </w:r>
    </w:p>
    <w:p w14:paraId="5199C10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C042F79" w14:textId="77777777" w:rsidR="001A731A" w:rsidRDefault="001A731A" w:rsidP="001A731A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 bira opciju za izmenu svojih podataka.</w:t>
      </w:r>
    </w:p>
    <w:p w14:paraId="779E17C9" w14:textId="77777777" w:rsidR="001A731A" w:rsidRDefault="001A731A" w:rsidP="001A731A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Nakon izmene proverava se validnost podataka.</w:t>
      </w:r>
    </w:p>
    <w:p w14:paraId="07036A57" w14:textId="77777777" w:rsidR="001A731A" w:rsidRDefault="001A731A" w:rsidP="001A731A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Ako su podaci validni, vrši se upit u bazi podataka.</w:t>
      </w:r>
    </w:p>
    <w:p w14:paraId="291349DF" w14:textId="77777777" w:rsidR="001A731A" w:rsidRDefault="001A731A" w:rsidP="001A731A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Ako je došlo do greške obaveštava se korisnik.</w:t>
      </w:r>
    </w:p>
    <w:p w14:paraId="6405C7AD" w14:textId="77777777" w:rsidR="001A731A" w:rsidRDefault="001A731A" w:rsidP="001A731A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 je uspešno ažurirao svoje podatke.</w:t>
      </w:r>
    </w:p>
    <w:p w14:paraId="0E317CD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B8F4A28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31C9248" w14:textId="411B60A9" w:rsidR="007E0B43" w:rsidRPr="007E0B43" w:rsidRDefault="007E0B43" w:rsidP="00CC17B2">
      <w:pPr>
        <w:pStyle w:val="BodyText"/>
        <w:keepNext/>
        <w:tabs>
          <w:tab w:val="left" w:pos="3888"/>
        </w:tabs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  <w:r w:rsidR="00CC17B2">
        <w:rPr>
          <w:b/>
          <w:bCs/>
          <w:lang w:val="sr-Latn-CS"/>
        </w:rPr>
        <w:tab/>
      </w:r>
    </w:p>
    <w:p w14:paraId="52BB4367" w14:textId="77777777" w:rsidR="00CC17B2" w:rsidRDefault="00CC17B2" w:rsidP="00CC17B2">
      <w:pPr>
        <w:pStyle w:val="BodyText"/>
        <w:rPr>
          <w:lang w:val="sr-Latn-CS"/>
        </w:rPr>
      </w:pPr>
      <w:bookmarkStart w:id="13" w:name="_Toc163018905"/>
      <w:r>
        <w:rPr>
          <w:lang w:val="sr-Latn-CS"/>
        </w:rPr>
        <w:t>Tekuća stranica je stranica sa podacima o korisniku.</w:t>
      </w:r>
    </w:p>
    <w:p w14:paraId="27A1069B" w14:textId="001302FD" w:rsidR="003047C0" w:rsidRDefault="003047C0" w:rsidP="00594A47">
      <w:pPr>
        <w:pStyle w:val="Heading2"/>
        <w:rPr>
          <w:lang w:val="sr-Latn-CS"/>
        </w:rPr>
      </w:pPr>
      <w:bookmarkStart w:id="14" w:name="_Toc163018912"/>
      <w:bookmarkEnd w:id="13"/>
      <w:r>
        <w:rPr>
          <w:lang w:val="sr-Latn-CS"/>
        </w:rPr>
        <w:t xml:space="preserve">Brisanje postojećeg </w:t>
      </w:r>
      <w:bookmarkEnd w:id="14"/>
      <w:r>
        <w:rPr>
          <w:lang w:val="sr-Latn-CS"/>
        </w:rPr>
        <w:t>korisnika</w:t>
      </w:r>
    </w:p>
    <w:p w14:paraId="63287AF9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30298D9" w14:textId="1484F0B7" w:rsidR="007E0B43" w:rsidRDefault="00E366B2" w:rsidP="005C42EF">
      <w:pPr>
        <w:pStyle w:val="BodyText"/>
        <w:rPr>
          <w:lang w:val="sr-Latn-CS"/>
        </w:rPr>
      </w:pPr>
      <w:r>
        <w:rPr>
          <w:lang w:val="sr-Latn-CS"/>
        </w:rPr>
        <w:t>Brisanje korisničkog naloga i podataka za postojećeg korisnika.</w:t>
      </w:r>
      <w:r w:rsidR="00407EF3">
        <w:rPr>
          <w:lang w:val="sr-Latn-CS"/>
        </w:rPr>
        <w:t>.</w:t>
      </w:r>
    </w:p>
    <w:p w14:paraId="35AE700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00BD8E5" w14:textId="40F35428" w:rsidR="007E0B43" w:rsidRDefault="00E416E3" w:rsidP="007E0B43">
      <w:pPr>
        <w:pStyle w:val="BodyText"/>
        <w:rPr>
          <w:lang w:val="sr-Latn-CS"/>
        </w:rPr>
      </w:pPr>
      <w:r>
        <w:rPr>
          <w:lang w:val="sr-Latn-CS"/>
        </w:rPr>
        <w:t>Administrator</w:t>
      </w:r>
    </w:p>
    <w:p w14:paraId="618C665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23EE455" w14:textId="4588ED3A" w:rsidR="007E0B43" w:rsidRDefault="0073446D" w:rsidP="0073446D">
      <w:pPr>
        <w:pStyle w:val="BodyText"/>
        <w:rPr>
          <w:lang w:val="sr-Latn-CS"/>
        </w:rPr>
      </w:pPr>
      <w:r>
        <w:rPr>
          <w:lang w:val="sr-Latn-CS"/>
        </w:rPr>
        <w:t>Prijava administratora</w:t>
      </w:r>
      <w:r w:rsidR="00407EF3">
        <w:rPr>
          <w:lang w:val="sr-Latn-CS"/>
        </w:rPr>
        <w:t>.</w:t>
      </w:r>
    </w:p>
    <w:p w14:paraId="21CA785B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0ADBA87" w14:textId="77777777" w:rsidR="0028693B" w:rsidRDefault="0028693B" w:rsidP="0028693B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Administrator se prijavljuje na CMS platformu.</w:t>
      </w:r>
    </w:p>
    <w:p w14:paraId="63D9B26B" w14:textId="77777777" w:rsidR="0028693B" w:rsidRDefault="0028693B" w:rsidP="0028693B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U listi korisnika bira korisnika koga </w:t>
      </w:r>
      <w:r>
        <w:rPr>
          <w:lang w:val="sr-Latn-RS"/>
        </w:rPr>
        <w:t>želi da obriše.</w:t>
      </w:r>
    </w:p>
    <w:p w14:paraId="319EA9DC" w14:textId="77777777" w:rsidR="0028693B" w:rsidRDefault="0028693B" w:rsidP="0028693B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Korisnički nalog će biti obrisan iz baze podataka.</w:t>
      </w:r>
    </w:p>
    <w:p w14:paraId="106A162D" w14:textId="77777777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zuzetci:</w:t>
      </w:r>
    </w:p>
    <w:p w14:paraId="50E17405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42CBC1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E0A4616" w14:textId="77777777" w:rsidR="00A013E3" w:rsidRDefault="00A013E3" w:rsidP="00A013E3">
      <w:pPr>
        <w:pStyle w:val="BodyText"/>
        <w:rPr>
          <w:lang w:val="sr-Latn-CS"/>
        </w:rPr>
      </w:pPr>
      <w:r>
        <w:rPr>
          <w:lang w:val="sr-Latn-CS"/>
        </w:rPr>
        <w:t>Korisnički nalog i podaci za izabranog korisnika su obrisani.</w:t>
      </w:r>
    </w:p>
    <w:p w14:paraId="518BCE26" w14:textId="66314232" w:rsidR="00786068" w:rsidRPr="003372D3" w:rsidRDefault="00687235" w:rsidP="00687235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r>
        <w:rPr>
          <w:lang w:val="sr-Latn-CS"/>
        </w:rPr>
        <w:t xml:space="preserve">6.10    </w:t>
      </w:r>
      <w:r w:rsidR="007330FA">
        <w:rPr>
          <w:lang w:val="sr-Latn-CS"/>
        </w:rPr>
        <w:t xml:space="preserve"> </w:t>
      </w:r>
      <w:r>
        <w:rPr>
          <w:lang w:val="sr-Latn-CS"/>
        </w:rPr>
        <w:t xml:space="preserve"> </w:t>
      </w:r>
      <w:r w:rsidR="001A5DF6">
        <w:rPr>
          <w:lang w:val="sr-Latn-CS"/>
        </w:rPr>
        <w:t>Doniranje</w:t>
      </w:r>
    </w:p>
    <w:p w14:paraId="7B707B9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0826736" w14:textId="69F18EA6" w:rsidR="006726EB" w:rsidRDefault="00AB3B3D" w:rsidP="002C12A7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Svaki korisnik </w:t>
      </w:r>
      <w:r w:rsidR="004730EE">
        <w:rPr>
          <w:lang w:val="sr-Latn-CS"/>
        </w:rPr>
        <w:t xml:space="preserve">bez obzira na privilegije </w:t>
      </w:r>
      <w:r>
        <w:rPr>
          <w:lang w:val="sr-Latn-CS"/>
        </w:rPr>
        <w:t>ce imati jednu od opcija koja ce biti doniraj.</w:t>
      </w:r>
    </w:p>
    <w:p w14:paraId="576E269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7CB71FB" w14:textId="7A9C4DC0" w:rsidR="007E0B43" w:rsidRDefault="00B30316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</w:p>
    <w:p w14:paraId="12E07F1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4977F463" w14:textId="7214EC48" w:rsidR="007E0B43" w:rsidRDefault="0079380B" w:rsidP="00CF2AB8">
      <w:pPr>
        <w:pStyle w:val="BodyText"/>
        <w:rPr>
          <w:lang w:val="sr-Latn-CS"/>
        </w:rPr>
      </w:pPr>
      <w:r>
        <w:rPr>
          <w:lang w:val="sr-Latn-CS"/>
        </w:rPr>
        <w:t>Korisnik mora biti prijavljen.</w:t>
      </w:r>
    </w:p>
    <w:p w14:paraId="19E756C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FE2B8FC" w14:textId="75C45648" w:rsidR="006C5AC7" w:rsidRDefault="00E144D7" w:rsidP="001122D7">
      <w:pPr>
        <w:pStyle w:val="BodyText"/>
        <w:numPr>
          <w:ilvl w:val="0"/>
          <w:numId w:val="11"/>
        </w:numPr>
        <w:rPr>
          <w:lang w:val="sr-Latn-CS"/>
        </w:rPr>
      </w:pPr>
      <w:r w:rsidRPr="006C5AC7">
        <w:rPr>
          <w:lang w:val="sr-Latn-CS"/>
        </w:rPr>
        <w:t>Korisnik</w:t>
      </w:r>
      <w:r w:rsidR="006C5AC7" w:rsidRPr="006C5AC7">
        <w:rPr>
          <w:lang w:val="sr-Latn-CS"/>
        </w:rPr>
        <w:t xml:space="preserve"> bira u delu </w:t>
      </w:r>
      <w:r w:rsidR="006C5AC7" w:rsidRPr="006C5AC7">
        <w:rPr>
          <w:i/>
          <w:iCs/>
          <w:lang w:val="sr-Latn-CS"/>
        </w:rPr>
        <w:t xml:space="preserve">Ugroženi </w:t>
      </w:r>
      <w:r w:rsidR="006C5AC7" w:rsidRPr="006C5AC7">
        <w:rPr>
          <w:lang w:val="sr-Latn-CS"/>
        </w:rPr>
        <w:t>porodicu kojoj će da donira</w:t>
      </w:r>
    </w:p>
    <w:p w14:paraId="082F042B" w14:textId="1E63D612" w:rsidR="006C5AC7" w:rsidRPr="006C5AC7" w:rsidRDefault="006C5AC7" w:rsidP="001122D7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unosi šta donira i koju količinu</w:t>
      </w:r>
    </w:p>
    <w:p w14:paraId="66AA20F4" w14:textId="651A32D6" w:rsidR="00E144D7" w:rsidRDefault="00B723D5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Salje se zahtev za doniranjem</w:t>
      </w:r>
    </w:p>
    <w:p w14:paraId="6CD5F367" w14:textId="261A5AE6" w:rsidR="00B723D5" w:rsidRDefault="00B723D5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Proverava se validnost </w:t>
      </w:r>
      <w:r w:rsidR="00FF1EEB">
        <w:rPr>
          <w:lang w:val="sr-Latn-CS"/>
        </w:rPr>
        <w:t>donacije</w:t>
      </w:r>
    </w:p>
    <w:p w14:paraId="43FEEEC2" w14:textId="5A841215" w:rsidR="00FF1EEB" w:rsidRPr="00CF2AB8" w:rsidRDefault="00E90241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Donacija se prihvata i salje se zahtev osobama koje su zaduzene za isporuku </w:t>
      </w:r>
    </w:p>
    <w:p w14:paraId="7C39A43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A5E30E4" w14:textId="13CA572A"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="00647F29">
        <w:rPr>
          <w:i/>
          <w:iCs/>
          <w:lang w:val="sr-Latn-CS"/>
        </w:rPr>
        <w:t>Donacija nije u skladu sa pravilnikom koji je definisan u okviru aplikacije,molimo Vas da procitate pravilnik !!!</w:t>
      </w:r>
      <w:r w:rsidRPr="00CF2AB8">
        <w:rPr>
          <w:lang w:val="sr-Latn-CS"/>
        </w:rPr>
        <w:t xml:space="preserve">] Prikazuje se obaveštenje na formi za </w:t>
      </w:r>
      <w:r w:rsidR="00A76111">
        <w:rPr>
          <w:lang w:val="sr-Latn-CS"/>
        </w:rPr>
        <w:t>doniranje</w:t>
      </w:r>
      <w:r w:rsidRPr="00CF2AB8">
        <w:rPr>
          <w:lang w:val="sr-Latn-CS"/>
        </w:rPr>
        <w:t>.</w:t>
      </w:r>
    </w:p>
    <w:p w14:paraId="1A86835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95182AF" w14:textId="313CDBDC" w:rsidR="007E0B43" w:rsidRDefault="000265AA" w:rsidP="009210F5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CF2AB8" w:rsidRPr="00CF2AB8">
        <w:rPr>
          <w:lang w:val="sr-Latn-CS"/>
        </w:rPr>
        <w:t>.</w:t>
      </w:r>
    </w:p>
    <w:p w14:paraId="06CB54C7" w14:textId="0B9772D6" w:rsidR="007A1977" w:rsidRDefault="007A1977" w:rsidP="009210F5">
      <w:pPr>
        <w:pStyle w:val="BodyText"/>
        <w:rPr>
          <w:lang w:val="sr-Latn-CS"/>
        </w:rPr>
      </w:pPr>
      <w:r w:rsidRPr="007A1977">
        <w:rPr>
          <w:lang w:val="sr-Latn-CS"/>
        </w:rPr>
        <w:drawing>
          <wp:inline distT="0" distB="0" distL="0" distR="0" wp14:anchorId="4C1D45D9" wp14:editId="26DD846C">
            <wp:extent cx="5260176" cy="502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20" cy="503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A36B" w14:textId="611773A2" w:rsidR="008E6DB2" w:rsidRPr="003372D3" w:rsidRDefault="008E6DB2" w:rsidP="008E6DB2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r>
        <w:rPr>
          <w:lang w:val="sr-Latn-CS"/>
        </w:rPr>
        <w:lastRenderedPageBreak/>
        <w:t xml:space="preserve">  </w:t>
      </w:r>
      <w:r w:rsidR="007E0DAD">
        <w:rPr>
          <w:lang w:val="sr-Latn-CS"/>
        </w:rPr>
        <w:t>6.11</w:t>
      </w:r>
      <w:r w:rsidR="007E0DAD">
        <w:rPr>
          <w:lang w:val="sr-Latn-CS"/>
        </w:rPr>
        <w:tab/>
      </w:r>
      <w:r w:rsidRPr="00FC49E1">
        <w:rPr>
          <w:shd w:val="clear" w:color="auto" w:fill="FFFFFF" w:themeFill="background1"/>
          <w:lang w:val="sr-Latn-CS"/>
        </w:rPr>
        <w:t>Ocenjivanje korisnika</w:t>
      </w:r>
    </w:p>
    <w:p w14:paraId="3BC03403" w14:textId="77777777" w:rsidR="008E6DB2" w:rsidRPr="007E0B43" w:rsidRDefault="008E6DB2" w:rsidP="008E6DB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7981F8B" w14:textId="06372E15" w:rsidR="008E6DB2" w:rsidRDefault="008E6DB2" w:rsidP="008E6DB2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Svaki korisnik bez obzira na privilegije ce imati jednu od opcija koja ce biti </w:t>
      </w:r>
      <w:r w:rsidR="00460557">
        <w:rPr>
          <w:lang w:val="sr-Latn-CS"/>
        </w:rPr>
        <w:t>oceni</w:t>
      </w:r>
      <w:r>
        <w:rPr>
          <w:lang w:val="sr-Latn-CS"/>
        </w:rPr>
        <w:t>.</w:t>
      </w:r>
    </w:p>
    <w:p w14:paraId="01FF0A24" w14:textId="77777777" w:rsidR="008E6DB2" w:rsidRPr="007E0B43" w:rsidRDefault="008E6DB2" w:rsidP="008E6DB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034B71C" w14:textId="77777777" w:rsidR="008E6DB2" w:rsidRDefault="008E6DB2" w:rsidP="008E6DB2">
      <w:pPr>
        <w:pStyle w:val="BodyText"/>
        <w:rPr>
          <w:lang w:val="sr-Latn-CS"/>
        </w:rPr>
      </w:pPr>
      <w:r>
        <w:rPr>
          <w:lang w:val="sr-Latn-CS"/>
        </w:rPr>
        <w:t>Korisnik</w:t>
      </w:r>
    </w:p>
    <w:p w14:paraId="71617135" w14:textId="77777777" w:rsidR="008E6DB2" w:rsidRPr="007E0B43" w:rsidRDefault="008E6DB2" w:rsidP="008E6DB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240EC66" w14:textId="77777777" w:rsidR="008E6DB2" w:rsidRDefault="008E6DB2" w:rsidP="008E6DB2">
      <w:pPr>
        <w:pStyle w:val="BodyText"/>
        <w:rPr>
          <w:lang w:val="sr-Latn-CS"/>
        </w:rPr>
      </w:pPr>
      <w:r>
        <w:rPr>
          <w:lang w:val="sr-Latn-CS"/>
        </w:rPr>
        <w:t>Korisnik mora biti prijavljen.</w:t>
      </w:r>
    </w:p>
    <w:p w14:paraId="4FB9DF7E" w14:textId="77777777" w:rsidR="008E6DB2" w:rsidRPr="007E0B43" w:rsidRDefault="008E6DB2" w:rsidP="008E6DB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BE8259A" w14:textId="1BD47E42" w:rsidR="008E6DB2" w:rsidRDefault="00371799" w:rsidP="008E6DB2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Svaki korisnik moze oceniti drugog korisnika</w:t>
      </w:r>
    </w:p>
    <w:p w14:paraId="0EC0F71B" w14:textId="65BA5267" w:rsidR="00371799" w:rsidRPr="00CF2AB8" w:rsidRDefault="00371799" w:rsidP="008E6DB2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Tom drugom korisniku se na profilu menja trenutno stanje</w:t>
      </w:r>
      <w:r w:rsidR="00B8233C">
        <w:rPr>
          <w:lang w:val="sr-Latn-CS"/>
        </w:rPr>
        <w:t xml:space="preserve"> u delu gde pise Ocena</w:t>
      </w:r>
    </w:p>
    <w:p w14:paraId="13F79243" w14:textId="77777777" w:rsidR="008E6DB2" w:rsidRPr="007E0B43" w:rsidRDefault="008E6DB2" w:rsidP="008E6DB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BB2DDFF" w14:textId="3764D420" w:rsidR="008E6DB2" w:rsidRDefault="00FC1A8D" w:rsidP="008E6DB2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461A36">
        <w:rPr>
          <w:lang w:val="sr-Latn-CS"/>
        </w:rPr>
        <w:t>.</w:t>
      </w:r>
    </w:p>
    <w:p w14:paraId="37FB4851" w14:textId="77777777" w:rsidR="008E6DB2" w:rsidRPr="007E0B43" w:rsidRDefault="008E6DB2" w:rsidP="008E6DB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24B9C0F" w14:textId="6E904F3D" w:rsidR="008E6DB2" w:rsidRDefault="008E6DB2" w:rsidP="007A1977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7A1977">
        <w:rPr>
          <w:lang w:val="sr-Latn-CS"/>
        </w:rPr>
        <w:t>.</w:t>
      </w:r>
    </w:p>
    <w:p w14:paraId="28A35913" w14:textId="77777777" w:rsidR="006E5E1D" w:rsidRDefault="006E5E1D" w:rsidP="006E5E1D">
      <w:pPr>
        <w:pStyle w:val="Heading1"/>
        <w:rPr>
          <w:lang w:val="sr-Latn-CS"/>
        </w:rPr>
      </w:pPr>
      <w:bookmarkStart w:id="15" w:name="_Toc163018916"/>
      <w:r>
        <w:rPr>
          <w:lang w:val="sr-Latn-CS"/>
        </w:rPr>
        <w:t>Dodatni zahtevi</w:t>
      </w:r>
      <w:bookmarkEnd w:id="15"/>
    </w:p>
    <w:p w14:paraId="1D9D0220" w14:textId="77777777" w:rsidR="00834900" w:rsidRPr="003372D3" w:rsidRDefault="00132780" w:rsidP="00834900">
      <w:pPr>
        <w:pStyle w:val="Heading2"/>
        <w:rPr>
          <w:lang w:val="sr-Latn-CS"/>
        </w:rPr>
      </w:pPr>
      <w:bookmarkStart w:id="16" w:name="_Toc163018917"/>
      <w:r>
        <w:rPr>
          <w:lang w:val="sr-Latn-CS"/>
        </w:rPr>
        <w:t>Funkcionalnost</w:t>
      </w:r>
      <w:bookmarkEnd w:id="16"/>
    </w:p>
    <w:p w14:paraId="2B673F65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32F7E141" w14:textId="10827EFC" w:rsidR="00167FDF" w:rsidRDefault="00C1493E" w:rsidP="00DD0501">
      <w:pPr>
        <w:pStyle w:val="BodyText"/>
        <w:rPr>
          <w:lang w:val="sr-Latn-CS"/>
        </w:rPr>
      </w:pPr>
      <w:r>
        <w:rPr>
          <w:lang w:val="sr-Latn-CS"/>
        </w:rPr>
        <w:t>GiveWave</w:t>
      </w:r>
      <w:r w:rsidR="000C41E3">
        <w:rPr>
          <w:lang w:val="sr-Latn-CS"/>
        </w:rPr>
        <w:t xml:space="preserve"> 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6A89531A" w14:textId="3E6948EB" w:rsidR="00834900" w:rsidRDefault="006C5AC7" w:rsidP="00834900">
      <w:pPr>
        <w:pStyle w:val="Heading2"/>
        <w:rPr>
          <w:lang w:val="sr-Latn-CS"/>
        </w:rPr>
      </w:pPr>
      <w:r>
        <w:rPr>
          <w:lang w:val="sr-Latn-CS"/>
        </w:rPr>
        <w:t>Upotrebivost</w:t>
      </w:r>
    </w:p>
    <w:p w14:paraId="3145FA24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649A0DEB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0514DE38" w14:textId="7925BA5F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403DC8">
        <w:rPr>
          <w:lang w:val="sr-Latn-CS"/>
        </w:rPr>
        <w:t xml:space="preserve">GiveWave aplikacije </w:t>
      </w:r>
      <w:r>
        <w:rPr>
          <w:lang w:val="sr-Latn-CS"/>
        </w:rPr>
        <w:t xml:space="preserve">će biti dizajniran tako da bude omogućeno jednostavno i intuitivno korišćenje bez potrebe za organizovanjem dodatne obuke. </w:t>
      </w:r>
    </w:p>
    <w:p w14:paraId="0C9DC8C3" w14:textId="77777777" w:rsidR="00834900" w:rsidRPr="003372D3" w:rsidRDefault="00834900" w:rsidP="00834900">
      <w:pPr>
        <w:pStyle w:val="Heading2"/>
        <w:rPr>
          <w:lang w:val="sr-Latn-CS"/>
        </w:rPr>
      </w:pPr>
      <w:bookmarkStart w:id="17" w:name="_Toc163018919"/>
      <w:r>
        <w:rPr>
          <w:lang w:val="sr-Latn-CS"/>
        </w:rPr>
        <w:t>Pouzdanost</w:t>
      </w:r>
      <w:bookmarkEnd w:id="17"/>
    </w:p>
    <w:p w14:paraId="1C2BA015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50A904CB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7F29BE4D" w14:textId="2D558AF2" w:rsidR="001517F6" w:rsidRDefault="00314AFA" w:rsidP="00456A20">
      <w:pPr>
        <w:pStyle w:val="BodyText"/>
        <w:rPr>
          <w:lang w:val="sr-Latn-CS"/>
        </w:rPr>
      </w:pPr>
      <w:r>
        <w:rPr>
          <w:lang w:val="sr-Latn-CS"/>
        </w:rPr>
        <w:t>GiveWave aplikacija</w:t>
      </w:r>
      <w:r w:rsidR="00456A20">
        <w:rPr>
          <w:lang w:val="sr-Latn-CS"/>
        </w:rPr>
        <w:t xml:space="preserve"> će biti dostupan 24 časa dnevno, 7 dana u nedelji. Vreme kada </w:t>
      </w:r>
      <w:r w:rsidR="006C5AC7">
        <w:rPr>
          <w:lang w:val="sr-Latn-CS"/>
        </w:rPr>
        <w:t>aplikacija</w:t>
      </w:r>
      <w:r w:rsidR="00456A20">
        <w:rPr>
          <w:lang w:val="sr-Latn-CS"/>
        </w:rPr>
        <w:t xml:space="preserve"> nije dostup</w:t>
      </w:r>
      <w:r w:rsidR="006C5AC7">
        <w:rPr>
          <w:lang w:val="sr-Latn-CS"/>
        </w:rPr>
        <w:t>na</w:t>
      </w:r>
      <w:r w:rsidR="00456A20">
        <w:rPr>
          <w:lang w:val="sr-Latn-CS"/>
        </w:rPr>
        <w:t xml:space="preserve"> ne sme da pređe 10%.</w:t>
      </w:r>
    </w:p>
    <w:p w14:paraId="7F769903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03D910D7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3967A840" w14:textId="77777777" w:rsidR="00834900" w:rsidRPr="003372D3" w:rsidRDefault="00834900" w:rsidP="00834900">
      <w:pPr>
        <w:pStyle w:val="Heading2"/>
        <w:rPr>
          <w:lang w:val="sr-Latn-CS"/>
        </w:rPr>
      </w:pPr>
      <w:bookmarkStart w:id="18" w:name="_Toc163018920"/>
      <w:r>
        <w:rPr>
          <w:lang w:val="sr-Latn-CS"/>
        </w:rPr>
        <w:t>Performanse</w:t>
      </w:r>
      <w:bookmarkEnd w:id="18"/>
    </w:p>
    <w:p w14:paraId="58AE762A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37F81E12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44A67932" w14:textId="328BFAB0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</w:t>
      </w:r>
      <w:r w:rsidR="006C5AC7">
        <w:rPr>
          <w:lang w:val="sr-Latn-CS"/>
        </w:rPr>
        <w:t>aplikaciji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41845924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0D5C9C16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34DCC1F3" w14:textId="77777777" w:rsidR="00834900" w:rsidRPr="003372D3" w:rsidRDefault="00E41E1D" w:rsidP="00E41E1D">
      <w:pPr>
        <w:pStyle w:val="Heading2"/>
        <w:rPr>
          <w:lang w:val="sr-Latn-CS"/>
        </w:rPr>
      </w:pPr>
      <w:bookmarkStart w:id="19" w:name="_Toc163018921"/>
      <w:r>
        <w:rPr>
          <w:lang w:val="sr-Latn-CS"/>
        </w:rPr>
        <w:lastRenderedPageBreak/>
        <w:t>Podrška i održavanje</w:t>
      </w:r>
      <w:bookmarkEnd w:id="19"/>
    </w:p>
    <w:p w14:paraId="14094579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42BADD4B" w14:textId="1347D286" w:rsidR="00114E2C" w:rsidRDefault="00ED7726" w:rsidP="00114E2C">
      <w:pPr>
        <w:pStyle w:val="BodyText"/>
        <w:rPr>
          <w:lang w:val="sr-Latn-CS"/>
        </w:rPr>
      </w:pPr>
      <w:r>
        <w:rPr>
          <w:lang w:val="sr-Latn-CS"/>
        </w:rPr>
        <w:t>GiveWave aplikacija</w:t>
      </w:r>
      <w:r w:rsidR="00114E2C">
        <w:rPr>
          <w:lang w:val="sr-Latn-CS"/>
        </w:rPr>
        <w:t xml:space="preserve"> ne zahteva posebnu podršku i održavanje.</w:t>
      </w:r>
    </w:p>
    <w:p w14:paraId="15C851C7" w14:textId="77777777" w:rsidR="00834900" w:rsidRPr="003372D3" w:rsidRDefault="00834900" w:rsidP="00E41E1D">
      <w:pPr>
        <w:pStyle w:val="Heading2"/>
        <w:rPr>
          <w:lang w:val="sr-Latn-CS"/>
        </w:rPr>
      </w:pPr>
      <w:bookmarkStart w:id="20" w:name="_Toc163018922"/>
      <w:r>
        <w:rPr>
          <w:lang w:val="sr-Latn-CS"/>
        </w:rPr>
        <w:t>Ograničenja</w:t>
      </w:r>
      <w:bookmarkEnd w:id="20"/>
    </w:p>
    <w:p w14:paraId="40F5F65E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36F93B08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125A754E" w14:textId="77777777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3352EB2F" w14:textId="77777777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0F15263F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3968ECE5" w14:textId="0EBA2464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256525">
        <w:rPr>
          <w:lang w:val="sr-Latn-CS"/>
        </w:rPr>
        <w:t>GiveWave aplikacije</w:t>
      </w:r>
      <w:r>
        <w:rPr>
          <w:lang w:val="sr-Latn-CS"/>
        </w:rPr>
        <w:t xml:space="preserve"> će biti optimizovan za sledeće</w:t>
      </w:r>
      <w:r w:rsidR="003476DB">
        <w:rPr>
          <w:lang w:val="sr-Latn-CS"/>
        </w:rPr>
        <w:t xml:space="preserve"> Web čitače: Internet Explorer 11</w:t>
      </w:r>
      <w:r w:rsidR="00743352">
        <w:rPr>
          <w:lang w:val="sr-Latn-CS"/>
        </w:rPr>
        <w:t>.0 i noviji, Opera 10.</w:t>
      </w:r>
      <w:r>
        <w:rPr>
          <w:lang w:val="sr-Latn-CS"/>
        </w:rPr>
        <w:t>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60FEE" w14:textId="77777777" w:rsidR="00751B34" w:rsidRDefault="00751B34">
      <w:r>
        <w:separator/>
      </w:r>
    </w:p>
  </w:endnote>
  <w:endnote w:type="continuationSeparator" w:id="0">
    <w:p w14:paraId="0A1866BF" w14:textId="77777777" w:rsidR="00751B34" w:rsidRDefault="00751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257B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2A045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208C308F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1833804F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ACE1438" w14:textId="22A3528A" w:rsidR="002C12A7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18401B">
            <w:rPr>
              <w:lang w:val="sr-Latn-CS"/>
            </w:rPr>
            <w:t>DNSTeam</w:t>
          </w:r>
          <w:r w:rsidRPr="003372D3">
            <w:rPr>
              <w:lang w:val="sr-Latn-CS"/>
            </w:rPr>
            <w:t>, 20</w:t>
          </w:r>
          <w:r w:rsidR="0018401B">
            <w:rPr>
              <w:lang w:val="sr-Latn-CS"/>
            </w:rPr>
            <w:t>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1EEA60B1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461A36">
            <w:rPr>
              <w:rStyle w:val="PageNumber"/>
              <w:noProof/>
              <w:lang w:val="sr-Latn-CS"/>
            </w:rPr>
            <w:t>11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461A36" w:rsidRPr="00461A36">
              <w:rPr>
                <w:rStyle w:val="PageNumber"/>
                <w:noProof/>
                <w:lang w:val="sr-Latn-CS"/>
              </w:rPr>
              <w:t>12</w:t>
            </w:r>
          </w:fldSimple>
        </w:p>
      </w:tc>
    </w:tr>
  </w:tbl>
  <w:p w14:paraId="3D2F91A6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F69CA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1DCCA" w14:textId="77777777" w:rsidR="00751B34" w:rsidRDefault="00751B34">
      <w:r>
        <w:separator/>
      </w:r>
    </w:p>
  </w:footnote>
  <w:footnote w:type="continuationSeparator" w:id="0">
    <w:p w14:paraId="19A18D19" w14:textId="77777777" w:rsidR="00751B34" w:rsidRDefault="00751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F41CB" w14:textId="77777777" w:rsidR="002C12A7" w:rsidRDefault="002C12A7">
    <w:pPr>
      <w:rPr>
        <w:sz w:val="24"/>
      </w:rPr>
    </w:pPr>
  </w:p>
  <w:p w14:paraId="11DBCEE2" w14:textId="77777777" w:rsidR="002C12A7" w:rsidRDefault="002C12A7">
    <w:pPr>
      <w:pBdr>
        <w:top w:val="single" w:sz="6" w:space="1" w:color="auto"/>
      </w:pBdr>
      <w:rPr>
        <w:sz w:val="24"/>
      </w:rPr>
    </w:pPr>
  </w:p>
  <w:p w14:paraId="389C682D" w14:textId="13708735" w:rsidR="002C12A7" w:rsidRDefault="001840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DNSTeam</w:t>
    </w:r>
    <w:proofErr w:type="spellEnd"/>
  </w:p>
  <w:p w14:paraId="63556967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5EB97333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65372BBE" w14:textId="77777777">
      <w:tc>
        <w:tcPr>
          <w:tcW w:w="6379" w:type="dxa"/>
        </w:tcPr>
        <w:p w14:paraId="1938BFEF" w14:textId="63F434C3" w:rsidR="002C12A7" w:rsidRPr="003372D3" w:rsidRDefault="0018401B">
          <w:pPr>
            <w:rPr>
              <w:lang w:val="sr-Latn-CS"/>
            </w:rPr>
          </w:pPr>
          <w:r>
            <w:rPr>
              <w:lang w:val="sr-Latn-CS"/>
            </w:rPr>
            <w:t>GiveWave</w:t>
          </w:r>
        </w:p>
      </w:tc>
      <w:tc>
        <w:tcPr>
          <w:tcW w:w="3179" w:type="dxa"/>
        </w:tcPr>
        <w:p w14:paraId="3127F6E3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7AC71C4F" w14:textId="77777777">
      <w:tc>
        <w:tcPr>
          <w:tcW w:w="6379" w:type="dxa"/>
        </w:tcPr>
        <w:p w14:paraId="10960A98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67211247" w14:textId="17B3ED48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18401B">
            <w:rPr>
              <w:lang w:val="sr-Latn-CS"/>
            </w:rPr>
            <w:t>03</w:t>
          </w:r>
          <w:r w:rsidRPr="003372D3">
            <w:rPr>
              <w:lang w:val="sr-Latn-CS"/>
            </w:rPr>
            <w:t>.0</w:t>
          </w:r>
          <w:r w:rsidR="0018401B">
            <w:rPr>
              <w:lang w:val="sr-Latn-CS"/>
            </w:rPr>
            <w:t>4</w:t>
          </w:r>
          <w:r w:rsidRPr="003372D3">
            <w:rPr>
              <w:lang w:val="sr-Latn-CS"/>
            </w:rPr>
            <w:t>.20</w:t>
          </w:r>
          <w:r w:rsidR="0018401B">
            <w:rPr>
              <w:lang w:val="sr-Latn-CS"/>
            </w:rPr>
            <w:t>23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6C844F0A" w14:textId="77777777">
      <w:tc>
        <w:tcPr>
          <w:tcW w:w="9558" w:type="dxa"/>
          <w:gridSpan w:val="2"/>
        </w:tcPr>
        <w:p w14:paraId="4395FFD4" w14:textId="4B565BB3" w:rsidR="002C12A7" w:rsidRPr="003372D3" w:rsidRDefault="002C12A7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 w:rsidR="0018401B">
            <w:rPr>
              <w:lang w:val="sr-Latn-CS"/>
            </w:rPr>
            <w:t>GiveWave</w:t>
          </w:r>
          <w:r w:rsidR="0018401B" w:rsidRPr="003372D3">
            <w:rPr>
              <w:lang w:val="sr-Latn-CS"/>
            </w:rPr>
            <w:t xml:space="preserve"> 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14:paraId="2AD92979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17220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3E74E34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1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1"/>
  </w:num>
  <w:num w:numId="2">
    <w:abstractNumId w:val="20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5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1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02611"/>
    <w:rsid w:val="00014367"/>
    <w:rsid w:val="000265AA"/>
    <w:rsid w:val="000366F2"/>
    <w:rsid w:val="00037080"/>
    <w:rsid w:val="00054881"/>
    <w:rsid w:val="000615B4"/>
    <w:rsid w:val="0006338E"/>
    <w:rsid w:val="000731DF"/>
    <w:rsid w:val="000802AB"/>
    <w:rsid w:val="00080F92"/>
    <w:rsid w:val="000817C9"/>
    <w:rsid w:val="00082A7C"/>
    <w:rsid w:val="000969B3"/>
    <w:rsid w:val="00097F43"/>
    <w:rsid w:val="000A36A4"/>
    <w:rsid w:val="000B0EFE"/>
    <w:rsid w:val="000B2C36"/>
    <w:rsid w:val="000C41E3"/>
    <w:rsid w:val="000C6A5F"/>
    <w:rsid w:val="00100F34"/>
    <w:rsid w:val="00112218"/>
    <w:rsid w:val="00114E2C"/>
    <w:rsid w:val="0013157C"/>
    <w:rsid w:val="00132780"/>
    <w:rsid w:val="00134240"/>
    <w:rsid w:val="00143087"/>
    <w:rsid w:val="00150CC1"/>
    <w:rsid w:val="001517F6"/>
    <w:rsid w:val="00163F65"/>
    <w:rsid w:val="00167FDF"/>
    <w:rsid w:val="001807C8"/>
    <w:rsid w:val="0018401B"/>
    <w:rsid w:val="00190105"/>
    <w:rsid w:val="00197AF1"/>
    <w:rsid w:val="001A5DF6"/>
    <w:rsid w:val="001A731A"/>
    <w:rsid w:val="001B5117"/>
    <w:rsid w:val="001B7056"/>
    <w:rsid w:val="001C5F47"/>
    <w:rsid w:val="001D0890"/>
    <w:rsid w:val="001E5849"/>
    <w:rsid w:val="001F14C5"/>
    <w:rsid w:val="001F663F"/>
    <w:rsid w:val="001F7D36"/>
    <w:rsid w:val="0020422A"/>
    <w:rsid w:val="00206198"/>
    <w:rsid w:val="00206E1F"/>
    <w:rsid w:val="002152EB"/>
    <w:rsid w:val="00225B05"/>
    <w:rsid w:val="002334EB"/>
    <w:rsid w:val="00234684"/>
    <w:rsid w:val="00251FC2"/>
    <w:rsid w:val="0025395B"/>
    <w:rsid w:val="00254CBE"/>
    <w:rsid w:val="00255A41"/>
    <w:rsid w:val="00256525"/>
    <w:rsid w:val="00264EC4"/>
    <w:rsid w:val="00270678"/>
    <w:rsid w:val="0028693B"/>
    <w:rsid w:val="002922C4"/>
    <w:rsid w:val="00294DD8"/>
    <w:rsid w:val="002A5E27"/>
    <w:rsid w:val="002A7107"/>
    <w:rsid w:val="002B5424"/>
    <w:rsid w:val="002B69F7"/>
    <w:rsid w:val="002B6D14"/>
    <w:rsid w:val="002C12A7"/>
    <w:rsid w:val="002D5541"/>
    <w:rsid w:val="002E1608"/>
    <w:rsid w:val="003047C0"/>
    <w:rsid w:val="00305555"/>
    <w:rsid w:val="00305F8C"/>
    <w:rsid w:val="00314AFA"/>
    <w:rsid w:val="00324F19"/>
    <w:rsid w:val="003356F6"/>
    <w:rsid w:val="003372D3"/>
    <w:rsid w:val="00347321"/>
    <w:rsid w:val="003476DB"/>
    <w:rsid w:val="00353FC5"/>
    <w:rsid w:val="0036794C"/>
    <w:rsid w:val="00371799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03B1"/>
    <w:rsid w:val="003D60F1"/>
    <w:rsid w:val="003F18AD"/>
    <w:rsid w:val="00403DC8"/>
    <w:rsid w:val="00406C70"/>
    <w:rsid w:val="00406F04"/>
    <w:rsid w:val="00407EF3"/>
    <w:rsid w:val="00410F5F"/>
    <w:rsid w:val="0043483C"/>
    <w:rsid w:val="0044395C"/>
    <w:rsid w:val="00445A8C"/>
    <w:rsid w:val="004526F1"/>
    <w:rsid w:val="0045468B"/>
    <w:rsid w:val="00456A20"/>
    <w:rsid w:val="00460557"/>
    <w:rsid w:val="00460783"/>
    <w:rsid w:val="00461A36"/>
    <w:rsid w:val="004730EE"/>
    <w:rsid w:val="00473B3E"/>
    <w:rsid w:val="004831AE"/>
    <w:rsid w:val="00491CC1"/>
    <w:rsid w:val="004A1BE6"/>
    <w:rsid w:val="004B5C26"/>
    <w:rsid w:val="004E0725"/>
    <w:rsid w:val="004E4574"/>
    <w:rsid w:val="004E6C9A"/>
    <w:rsid w:val="00500DA2"/>
    <w:rsid w:val="00506D0C"/>
    <w:rsid w:val="005613E4"/>
    <w:rsid w:val="00562041"/>
    <w:rsid w:val="00571FC4"/>
    <w:rsid w:val="00594A47"/>
    <w:rsid w:val="005A3F8C"/>
    <w:rsid w:val="005A4A2C"/>
    <w:rsid w:val="005B4961"/>
    <w:rsid w:val="005C333A"/>
    <w:rsid w:val="005C42EF"/>
    <w:rsid w:val="005D021A"/>
    <w:rsid w:val="005D4262"/>
    <w:rsid w:val="005E1391"/>
    <w:rsid w:val="00614F60"/>
    <w:rsid w:val="00620735"/>
    <w:rsid w:val="00627923"/>
    <w:rsid w:val="00631C6F"/>
    <w:rsid w:val="0063291D"/>
    <w:rsid w:val="0063574A"/>
    <w:rsid w:val="00641744"/>
    <w:rsid w:val="00646C57"/>
    <w:rsid w:val="00647F29"/>
    <w:rsid w:val="00660B84"/>
    <w:rsid w:val="00662CF6"/>
    <w:rsid w:val="006726EB"/>
    <w:rsid w:val="00677488"/>
    <w:rsid w:val="00686570"/>
    <w:rsid w:val="00687235"/>
    <w:rsid w:val="006942F9"/>
    <w:rsid w:val="0069445A"/>
    <w:rsid w:val="006A44CF"/>
    <w:rsid w:val="006C2F57"/>
    <w:rsid w:val="006C5AC7"/>
    <w:rsid w:val="006C7EE2"/>
    <w:rsid w:val="006D2FE2"/>
    <w:rsid w:val="006E5289"/>
    <w:rsid w:val="006E5E1D"/>
    <w:rsid w:val="006F37E4"/>
    <w:rsid w:val="00705464"/>
    <w:rsid w:val="007061AB"/>
    <w:rsid w:val="007107D8"/>
    <w:rsid w:val="00712834"/>
    <w:rsid w:val="00716C93"/>
    <w:rsid w:val="00722198"/>
    <w:rsid w:val="00723D7F"/>
    <w:rsid w:val="00725595"/>
    <w:rsid w:val="00726A32"/>
    <w:rsid w:val="00732741"/>
    <w:rsid w:val="007330FA"/>
    <w:rsid w:val="0073446D"/>
    <w:rsid w:val="00743352"/>
    <w:rsid w:val="0074590A"/>
    <w:rsid w:val="00751B34"/>
    <w:rsid w:val="00751D4E"/>
    <w:rsid w:val="00763367"/>
    <w:rsid w:val="00773DD6"/>
    <w:rsid w:val="0078074A"/>
    <w:rsid w:val="00780C26"/>
    <w:rsid w:val="00782F54"/>
    <w:rsid w:val="00785A86"/>
    <w:rsid w:val="00786068"/>
    <w:rsid w:val="00792D6C"/>
    <w:rsid w:val="0079380B"/>
    <w:rsid w:val="0079569D"/>
    <w:rsid w:val="00796121"/>
    <w:rsid w:val="007A1977"/>
    <w:rsid w:val="007A40D6"/>
    <w:rsid w:val="007A6C5D"/>
    <w:rsid w:val="007C08AB"/>
    <w:rsid w:val="007C4972"/>
    <w:rsid w:val="007C6B66"/>
    <w:rsid w:val="007E0B43"/>
    <w:rsid w:val="007E0DAD"/>
    <w:rsid w:val="007E3D7D"/>
    <w:rsid w:val="00804367"/>
    <w:rsid w:val="00807135"/>
    <w:rsid w:val="00816845"/>
    <w:rsid w:val="00834900"/>
    <w:rsid w:val="008611C3"/>
    <w:rsid w:val="00877B2B"/>
    <w:rsid w:val="00877DE7"/>
    <w:rsid w:val="0088579F"/>
    <w:rsid w:val="00885A38"/>
    <w:rsid w:val="00886A48"/>
    <w:rsid w:val="008D19DD"/>
    <w:rsid w:val="008D40CE"/>
    <w:rsid w:val="008E6DB2"/>
    <w:rsid w:val="009029D5"/>
    <w:rsid w:val="0090327F"/>
    <w:rsid w:val="009075F6"/>
    <w:rsid w:val="009210F5"/>
    <w:rsid w:val="00930725"/>
    <w:rsid w:val="00932297"/>
    <w:rsid w:val="009379DA"/>
    <w:rsid w:val="00941EE1"/>
    <w:rsid w:val="009456D8"/>
    <w:rsid w:val="009458D3"/>
    <w:rsid w:val="00946092"/>
    <w:rsid w:val="00946524"/>
    <w:rsid w:val="0095579F"/>
    <w:rsid w:val="00962138"/>
    <w:rsid w:val="00964DA8"/>
    <w:rsid w:val="009662F3"/>
    <w:rsid w:val="00967902"/>
    <w:rsid w:val="009763DF"/>
    <w:rsid w:val="009A291F"/>
    <w:rsid w:val="009B2233"/>
    <w:rsid w:val="009B3AA3"/>
    <w:rsid w:val="009C3260"/>
    <w:rsid w:val="009D270E"/>
    <w:rsid w:val="009D5ECD"/>
    <w:rsid w:val="009F2784"/>
    <w:rsid w:val="009F61E4"/>
    <w:rsid w:val="00A013E3"/>
    <w:rsid w:val="00A12200"/>
    <w:rsid w:val="00A214E0"/>
    <w:rsid w:val="00A477DB"/>
    <w:rsid w:val="00A55444"/>
    <w:rsid w:val="00A62A6D"/>
    <w:rsid w:val="00A76111"/>
    <w:rsid w:val="00A763B7"/>
    <w:rsid w:val="00A82910"/>
    <w:rsid w:val="00A8646C"/>
    <w:rsid w:val="00A87065"/>
    <w:rsid w:val="00AB3B3D"/>
    <w:rsid w:val="00AB41D1"/>
    <w:rsid w:val="00AB730D"/>
    <w:rsid w:val="00AC1C1F"/>
    <w:rsid w:val="00AD0F0E"/>
    <w:rsid w:val="00AD17B6"/>
    <w:rsid w:val="00AE38C8"/>
    <w:rsid w:val="00AE3FA5"/>
    <w:rsid w:val="00AE5988"/>
    <w:rsid w:val="00AF19B4"/>
    <w:rsid w:val="00AF371E"/>
    <w:rsid w:val="00AF6332"/>
    <w:rsid w:val="00AF6B06"/>
    <w:rsid w:val="00AF7F69"/>
    <w:rsid w:val="00B05506"/>
    <w:rsid w:val="00B30316"/>
    <w:rsid w:val="00B3706D"/>
    <w:rsid w:val="00B40836"/>
    <w:rsid w:val="00B46D71"/>
    <w:rsid w:val="00B70376"/>
    <w:rsid w:val="00B723D5"/>
    <w:rsid w:val="00B8233C"/>
    <w:rsid w:val="00B849B5"/>
    <w:rsid w:val="00B93B67"/>
    <w:rsid w:val="00B947EE"/>
    <w:rsid w:val="00BA03E9"/>
    <w:rsid w:val="00BB4552"/>
    <w:rsid w:val="00BC0D10"/>
    <w:rsid w:val="00BC2229"/>
    <w:rsid w:val="00BC4506"/>
    <w:rsid w:val="00C032FC"/>
    <w:rsid w:val="00C1493E"/>
    <w:rsid w:val="00C206AF"/>
    <w:rsid w:val="00C21049"/>
    <w:rsid w:val="00C22D51"/>
    <w:rsid w:val="00C44BC7"/>
    <w:rsid w:val="00C503E4"/>
    <w:rsid w:val="00C549E0"/>
    <w:rsid w:val="00C64574"/>
    <w:rsid w:val="00C75257"/>
    <w:rsid w:val="00C83DEF"/>
    <w:rsid w:val="00C9046D"/>
    <w:rsid w:val="00C90D61"/>
    <w:rsid w:val="00C92A15"/>
    <w:rsid w:val="00C95936"/>
    <w:rsid w:val="00C97C67"/>
    <w:rsid w:val="00CA58C5"/>
    <w:rsid w:val="00CA5E5F"/>
    <w:rsid w:val="00CA62F9"/>
    <w:rsid w:val="00CB17FD"/>
    <w:rsid w:val="00CB511F"/>
    <w:rsid w:val="00CB6EA2"/>
    <w:rsid w:val="00CC17B2"/>
    <w:rsid w:val="00CF2AB8"/>
    <w:rsid w:val="00D00311"/>
    <w:rsid w:val="00D00DA7"/>
    <w:rsid w:val="00D0261F"/>
    <w:rsid w:val="00D14007"/>
    <w:rsid w:val="00D20F4E"/>
    <w:rsid w:val="00D21A8C"/>
    <w:rsid w:val="00D270AF"/>
    <w:rsid w:val="00D27246"/>
    <w:rsid w:val="00D3292A"/>
    <w:rsid w:val="00D402FD"/>
    <w:rsid w:val="00D42CAD"/>
    <w:rsid w:val="00D44844"/>
    <w:rsid w:val="00D62AEA"/>
    <w:rsid w:val="00D67A2D"/>
    <w:rsid w:val="00D67D2B"/>
    <w:rsid w:val="00D7252F"/>
    <w:rsid w:val="00D77D96"/>
    <w:rsid w:val="00DC1104"/>
    <w:rsid w:val="00DD0501"/>
    <w:rsid w:val="00DD4C2E"/>
    <w:rsid w:val="00DD4F17"/>
    <w:rsid w:val="00DE3C0B"/>
    <w:rsid w:val="00DE518F"/>
    <w:rsid w:val="00E01AFB"/>
    <w:rsid w:val="00E061BD"/>
    <w:rsid w:val="00E06578"/>
    <w:rsid w:val="00E144D7"/>
    <w:rsid w:val="00E15A22"/>
    <w:rsid w:val="00E177E4"/>
    <w:rsid w:val="00E366B2"/>
    <w:rsid w:val="00E416E3"/>
    <w:rsid w:val="00E41E1D"/>
    <w:rsid w:val="00E5055D"/>
    <w:rsid w:val="00E55045"/>
    <w:rsid w:val="00E604E6"/>
    <w:rsid w:val="00E70296"/>
    <w:rsid w:val="00E90241"/>
    <w:rsid w:val="00E934AD"/>
    <w:rsid w:val="00EB10DF"/>
    <w:rsid w:val="00EC45C0"/>
    <w:rsid w:val="00ED1FFE"/>
    <w:rsid w:val="00ED7726"/>
    <w:rsid w:val="00EE56F0"/>
    <w:rsid w:val="00F02B6F"/>
    <w:rsid w:val="00F06298"/>
    <w:rsid w:val="00F220C7"/>
    <w:rsid w:val="00F31591"/>
    <w:rsid w:val="00F40215"/>
    <w:rsid w:val="00F6331E"/>
    <w:rsid w:val="00F6773B"/>
    <w:rsid w:val="00F70F8C"/>
    <w:rsid w:val="00F75E63"/>
    <w:rsid w:val="00F8208D"/>
    <w:rsid w:val="00F8455A"/>
    <w:rsid w:val="00F93061"/>
    <w:rsid w:val="00FA2165"/>
    <w:rsid w:val="00FA57D9"/>
    <w:rsid w:val="00FB3CAF"/>
    <w:rsid w:val="00FC1A8D"/>
    <w:rsid w:val="00FC49E1"/>
    <w:rsid w:val="00FD7BE1"/>
    <w:rsid w:val="00FF1EEB"/>
    <w:rsid w:val="00FF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A4E35F"/>
  <w15:docId w15:val="{C58342F4-98E9-47A6-8324-F24C18C0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basedOn w:val="DefaultParagraphFont"/>
    <w:link w:val="BodyText"/>
    <w:rsid w:val="00BB4552"/>
    <w:rPr>
      <w:lang w:eastAsia="sr-Latn-CS"/>
    </w:rPr>
  </w:style>
  <w:style w:type="paragraph" w:styleId="BalloonText">
    <w:name w:val="Balloon Text"/>
    <w:basedOn w:val="Normal"/>
    <w:link w:val="BalloonTextChar"/>
    <w:rsid w:val="00353F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FC5"/>
    <w:rPr>
      <w:rFonts w:ascii="Tahoma" w:hAnsi="Tahoma" w:cs="Tahoma"/>
      <w:sz w:val="16"/>
      <w:szCs w:val="16"/>
      <w:lang w:eastAsia="sr-Latn-CS"/>
    </w:rPr>
  </w:style>
  <w:style w:type="character" w:customStyle="1" w:styleId="Heading2Char">
    <w:name w:val="Heading 2 Char"/>
    <w:basedOn w:val="DefaultParagraphFont"/>
    <w:link w:val="Heading2"/>
    <w:rsid w:val="00627923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DFBD8DF5DADA47BBE3C1E0D33873DF" ma:contentTypeVersion="3" ma:contentTypeDescription="Kreiraj novi dokument." ma:contentTypeScope="" ma:versionID="cd3477821e254d3b556bd13c3b52b6cb">
  <xsd:schema xmlns:xsd="http://www.w3.org/2001/XMLSchema" xmlns:xs="http://www.w3.org/2001/XMLSchema" xmlns:p="http://schemas.microsoft.com/office/2006/metadata/properties" xmlns:ns2="e1daf3f0-0066-4214-92e1-4c026fef2ca8" targetNamespace="http://schemas.microsoft.com/office/2006/metadata/properties" ma:root="true" ma:fieldsID="556f1dcecb3dd024d87c789693feda9b" ns2:_="">
    <xsd:import namespace="e1daf3f0-0066-4214-92e1-4c026fef2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af3f0-0066-4214-92e1-4c026fef2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264D8F-9AE3-4516-9B6F-ABED4D276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daf3f0-0066-4214-92e1-4c026fef2c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B5A678-C260-47DF-9148-62B3BC5D42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</TotalTime>
  <Pages>13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Nikola Cekic</cp:lastModifiedBy>
  <cp:revision>2</cp:revision>
  <cp:lastPrinted>1900-12-31T22:00:00Z</cp:lastPrinted>
  <dcterms:created xsi:type="dcterms:W3CDTF">2023-04-08T20:24:00Z</dcterms:created>
  <dcterms:modified xsi:type="dcterms:W3CDTF">2023-04-08T20:24:00Z</dcterms:modified>
</cp:coreProperties>
</file>