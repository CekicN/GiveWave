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7612B2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GiveWave</w:t>
      </w:r>
    </w:p>
    <w:p w:rsidR="002343C5" w:rsidRPr="006F61C6" w:rsidRDefault="000632D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 za doniranje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8C3F82" w:rsidP="008C3F8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</w:t>
            </w:r>
            <w:r w:rsidR="006F61C6" w:rsidRPr="006F61C6">
              <w:rPr>
                <w:lang w:val="sr-Latn-CS"/>
              </w:rPr>
              <w:t>.03.20</w:t>
            </w:r>
            <w:r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8C3F8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Dusan Nikola Stevan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 w:rsidP="009D6F36">
      <w:pPr>
        <w:pStyle w:val="Heading1"/>
        <w:numPr>
          <w:ilvl w:val="0"/>
          <w:numId w:val="5"/>
        </w:numPr>
        <w:shd w:val="clear" w:color="auto" w:fill="FFFFFF" w:themeFill="background1"/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687598">
        <w:rPr>
          <w:lang w:val="sr-Latn-CS"/>
        </w:rPr>
        <w:t>GiveWave Web aplikacije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 w:rsidP="001877C1">
      <w:pPr>
        <w:pStyle w:val="Heading1"/>
        <w:shd w:val="clear" w:color="auto" w:fill="FFFFFF" w:themeFill="background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BD6896">
        <w:rPr>
          <w:lang w:val="sr-Latn-CS"/>
        </w:rPr>
        <w:t>DNSTeam</w:t>
      </w:r>
      <w:r>
        <w:rPr>
          <w:lang w:val="sr-Latn-CS"/>
        </w:rPr>
        <w:t xml:space="preserve">-a za </w:t>
      </w:r>
      <w:r w:rsidR="006D41CE">
        <w:rPr>
          <w:lang w:val="sr-Latn-CS"/>
        </w:rPr>
        <w:t xml:space="preserve">razvoj Web </w:t>
      </w:r>
      <w:r w:rsidR="00454F3B">
        <w:rPr>
          <w:lang w:val="sr-Latn-CS"/>
        </w:rPr>
        <w:t>aplikacije</w:t>
      </w:r>
      <w:r w:rsidR="00CB4F12">
        <w:rPr>
          <w:lang w:val="sr-Latn-CS"/>
        </w:rPr>
        <w:t xml:space="preserve"> namenje </w:t>
      </w:r>
      <w:r w:rsidR="00903350">
        <w:rPr>
          <w:lang w:val="sr-Latn-CS"/>
        </w:rPr>
        <w:t>za doniranje</w:t>
      </w:r>
      <w:r w:rsidR="006D41CE">
        <w:rPr>
          <w:lang w:val="sr-Latn-CS"/>
        </w:rPr>
        <w:t xml:space="preserve">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 w:rsidP="001877C1">
      <w:pPr>
        <w:pStyle w:val="Heading1"/>
        <w:shd w:val="clear" w:color="auto" w:fill="FFFFFF" w:themeFill="background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277E3C" w:rsidP="00D4071B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GiveWave</w:t>
      </w:r>
      <w:r w:rsidR="00260B17">
        <w:rPr>
          <w:lang w:val="sr-Latn-CS"/>
        </w:rPr>
        <w:t xml:space="preserve"> – </w:t>
      </w:r>
      <w:r w:rsidR="00D4071B" w:rsidRPr="00D4071B">
        <w:rPr>
          <w:lang w:val="sr-Latn-CS"/>
        </w:rPr>
        <w:t>D01_Predlog_Projekta</w:t>
      </w:r>
      <w:r w:rsidR="002343C5" w:rsidRPr="006F61C6">
        <w:rPr>
          <w:lang w:val="sr-Latn-CS"/>
        </w:rPr>
        <w:t xml:space="preserve">, </w:t>
      </w:r>
      <w:r w:rsidR="003F661E">
        <w:rPr>
          <w:lang w:val="sr-Latn-CS"/>
        </w:rPr>
        <w:t>DNS</w:t>
      </w:r>
      <w:r w:rsidR="006D41CE">
        <w:rPr>
          <w:lang w:val="sr-Latn-CS"/>
        </w:rPr>
        <w:t>-</w:t>
      </w:r>
      <w:r w:rsidR="00F90A87">
        <w:rPr>
          <w:lang w:val="sr-Latn-CS"/>
        </w:rPr>
        <w:t>GiveWave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 xml:space="preserve">, </w:t>
      </w:r>
      <w:r w:rsidR="00C27D18">
        <w:rPr>
          <w:lang w:val="sr-Latn-CS"/>
        </w:rPr>
        <w:t>2023</w:t>
      </w:r>
      <w:r w:rsidR="002343C5" w:rsidRPr="006F61C6">
        <w:rPr>
          <w:lang w:val="sr-Latn-CS"/>
        </w:rPr>
        <w:t xml:space="preserve">, </w:t>
      </w:r>
      <w:r w:rsidR="00D55B49">
        <w:rPr>
          <w:lang w:val="sr-Latn-CS"/>
        </w:rPr>
        <w:t>DNSTeam</w:t>
      </w:r>
      <w:r w:rsidR="002343C5" w:rsidRPr="006F61C6">
        <w:rPr>
          <w:lang w:val="sr-Latn-CS"/>
        </w:rPr>
        <w:t>.</w:t>
      </w:r>
    </w:p>
    <w:p w:rsidR="00260B17" w:rsidRPr="006F61C6" w:rsidRDefault="0072016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GiveWave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</w:t>
      </w:r>
      <w:r w:rsidR="006E69E9" w:rsidRPr="00D4071B">
        <w:rPr>
          <w:lang w:val="sr-Latn-CS"/>
        </w:rPr>
        <w:t>D0</w:t>
      </w:r>
      <w:r w:rsidR="006E69E9">
        <w:rPr>
          <w:lang w:val="sr-Latn-CS"/>
        </w:rPr>
        <w:t>2</w:t>
      </w:r>
      <w:r w:rsidR="006E69E9" w:rsidRPr="00D4071B">
        <w:rPr>
          <w:lang w:val="sr-Latn-CS"/>
        </w:rPr>
        <w:t>_</w:t>
      </w:r>
      <w:r w:rsidR="006E69E9">
        <w:rPr>
          <w:lang w:val="sr-Latn-CS"/>
        </w:rPr>
        <w:t>Vizija</w:t>
      </w:r>
      <w:r w:rsidR="006E69E9" w:rsidRPr="00D4071B">
        <w:rPr>
          <w:lang w:val="sr-Latn-CS"/>
        </w:rPr>
        <w:t>_</w:t>
      </w:r>
      <w:r w:rsidR="002F6E0B">
        <w:rPr>
          <w:lang w:val="sr-Latn-CS"/>
        </w:rPr>
        <w:t>Sistema</w:t>
      </w:r>
      <w:r w:rsidR="00260B17">
        <w:rPr>
          <w:lang w:val="sr-Latn-CS"/>
        </w:rPr>
        <w:t xml:space="preserve">, </w:t>
      </w:r>
      <w:r w:rsidR="00994838">
        <w:rPr>
          <w:lang w:val="sr-Latn-CS"/>
        </w:rPr>
        <w:t>DNS-GiveWave-02 ,</w:t>
      </w:r>
      <w:r w:rsidR="00490DC7">
        <w:rPr>
          <w:lang w:val="sr-Latn-CS"/>
        </w:rPr>
        <w:t xml:space="preserve">V1.0, </w:t>
      </w:r>
      <w:r w:rsidR="00F80F34">
        <w:rPr>
          <w:lang w:val="sr-Latn-CS"/>
        </w:rPr>
        <w:t>2023</w:t>
      </w:r>
      <w:r w:rsidR="00260B17">
        <w:rPr>
          <w:lang w:val="sr-Latn-CS"/>
        </w:rPr>
        <w:t xml:space="preserve">, </w:t>
      </w:r>
      <w:r w:rsidR="00F80F34">
        <w:rPr>
          <w:lang w:val="sr-Latn-CS"/>
        </w:rPr>
        <w:t>DNSTeam</w:t>
      </w:r>
      <w:r w:rsidR="00260B17">
        <w:rPr>
          <w:lang w:val="sr-Latn-CS"/>
        </w:rPr>
        <w:t>.</w:t>
      </w:r>
    </w:p>
    <w:p w:rsidR="002343C5" w:rsidRPr="006F61C6" w:rsidRDefault="003D5CA3" w:rsidP="001877C1">
      <w:pPr>
        <w:pStyle w:val="Heading1"/>
        <w:shd w:val="clear" w:color="auto" w:fill="FFFFFF" w:themeFill="background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6609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5 </w:t>
            </w:r>
            <w:r w:rsidR="00103833">
              <w:rPr>
                <w:lang w:val="sr-Latn-CS"/>
              </w:rPr>
              <w:t>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4561C7" w:rsidRDefault="00CC420E" w:rsidP="00D36D94">
      <w:pPr>
        <w:pStyle w:val="Heading1"/>
        <w:rPr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7C4B09">
        <w:rPr>
          <w:b/>
          <w:lang w:val="sr-Latn-CS"/>
        </w:rPr>
        <w:t>D03_Raspored_Aktivnosti.pod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:rsidR="002343C5" w:rsidRPr="006F61C6" w:rsidRDefault="00495821" w:rsidP="00511663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B40923" w:rsidP="00C4723D">
      <w:pPr>
        <w:pStyle w:val="BodyText"/>
        <w:jc w:val="center"/>
        <w:rPr>
          <w:lang w:val="sr-Latn-C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38B568BF" wp14:editId="22804307">
            <wp:extent cx="53721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B05393">
        <w:rPr>
          <w:lang w:val="sr-Latn-CS"/>
        </w:rPr>
        <w:t>GiveWave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:rsidR="00C6148E" w:rsidRDefault="00C6148E" w:rsidP="00C6148E">
      <w:pPr>
        <w:ind w:firstLine="720"/>
        <w:rPr>
          <w:color w:val="000000"/>
        </w:rPr>
      </w:pP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projektni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tim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organizovane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obuke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jedne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oblasti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već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će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članovi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probleme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</w:p>
    <w:p w:rsidR="00C6148E" w:rsidRDefault="00C6148E" w:rsidP="00C6148E">
      <w:pPr>
        <w:pStyle w:val="BodyText"/>
        <w:rPr>
          <w:color w:val="00000A"/>
          <w:lang w:val="sr-Latn-CS"/>
        </w:rPr>
      </w:pPr>
      <w:proofErr w:type="spellStart"/>
      <w:proofErr w:type="gramStart"/>
      <w:r>
        <w:rPr>
          <w:color w:val="000000"/>
        </w:rPr>
        <w:t>koje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naiđu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tokom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izrade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rešavati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pomoć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interneta</w:t>
      </w:r>
      <w:proofErr w:type="spellEnd"/>
      <w:r>
        <w:rPr>
          <w:color w:val="000000"/>
        </w:rPr>
        <w:t>.</w:t>
      </w:r>
    </w:p>
    <w:p w:rsidR="00C6148E" w:rsidRPr="00C6148E" w:rsidRDefault="00C6148E" w:rsidP="00C6148E">
      <w:pPr>
        <w:ind w:left="720"/>
        <w:rPr>
          <w:lang w:val="sr-Latn-CS"/>
        </w:rPr>
      </w:pPr>
    </w:p>
    <w:p w:rsidR="002343C5" w:rsidRPr="006F61C6" w:rsidRDefault="00422B0E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"/>
        <w:gridCol w:w="881"/>
        <w:gridCol w:w="947"/>
        <w:gridCol w:w="277"/>
        <w:gridCol w:w="1715"/>
        <w:gridCol w:w="570"/>
        <w:gridCol w:w="1479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49594D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49594D">
              <w:rPr>
                <w:b/>
                <w:bCs/>
                <w:lang w:val="sr-Latn-CS"/>
              </w:rPr>
              <w:t>GiveWave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8E5B6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8E5B6E">
              <w:rPr>
                <w:lang w:val="sr-Latn-C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75E4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18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623018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</w:t>
            </w:r>
            <w:r w:rsidR="00870F50" w:rsidRPr="00870F50">
              <w:rPr>
                <w:lang w:val="sr-Latn-C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75E4E" w:rsidP="00075E4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30</w:t>
            </w:r>
            <w:r w:rsidR="00870F50" w:rsidRPr="00870F50">
              <w:rPr>
                <w:lang w:val="sr-Latn-CS"/>
              </w:rPr>
              <w:t>,</w:t>
            </w:r>
            <w:r>
              <w:rPr>
                <w:lang w:val="sr-Latn-CS"/>
              </w:rPr>
              <w:t>00</w:t>
            </w:r>
            <w:r w:rsidR="00870F50"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623018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8</w:t>
            </w:r>
            <w:r w:rsidR="00870F50" w:rsidRPr="00870F50">
              <w:rPr>
                <w:lang w:val="sr-Latn-C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19377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</w:t>
            </w:r>
            <w:r w:rsidR="00870F50" w:rsidRPr="00870F50">
              <w:rPr>
                <w:lang w:val="sr-Latn-CS"/>
              </w:rPr>
              <w:t>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11702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510E32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E5B6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1C267A" w:rsidP="006C667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</w:t>
            </w:r>
            <w:r w:rsidR="00870F50" w:rsidRPr="00870F50">
              <w:rPr>
                <w:lang w:val="sr-Latn-CS"/>
              </w:rPr>
              <w:t>,</w:t>
            </w:r>
            <w:r w:rsidR="00AF3A56">
              <w:rPr>
                <w:lang w:val="sr-Latn-CS"/>
              </w:rPr>
              <w:t>000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410AC2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3579AD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145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F6734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290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BA69A2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D92704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026A2B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2037E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F95689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305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F8F" w:rsidRDefault="00973F8F">
      <w:r>
        <w:separator/>
      </w:r>
    </w:p>
  </w:endnote>
  <w:endnote w:type="continuationSeparator" w:id="0">
    <w:p w:rsidR="00973F8F" w:rsidRDefault="00973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7656F6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7656F6">
            <w:rPr>
              <w:lang w:val="sr-Latn-CS"/>
            </w:rPr>
            <w:t>DNSTeam</w:t>
          </w:r>
          <w:r w:rsidRPr="006D0694">
            <w:rPr>
              <w:lang w:val="sr-Latn-CS"/>
            </w:rPr>
            <w:t xml:space="preserve">, </w:t>
          </w:r>
          <w:r w:rsidR="007656F6">
            <w:rPr>
              <w:lang w:val="sr-Latn-CS"/>
            </w:rPr>
            <w:t>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40923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B40923" w:rsidRPr="00B40923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F8F" w:rsidRDefault="00973F8F">
      <w:r>
        <w:separator/>
      </w:r>
    </w:p>
  </w:footnote>
  <w:footnote w:type="continuationSeparator" w:id="0">
    <w:p w:rsidR="00973F8F" w:rsidRDefault="00973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7612B2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DNSTeam</w:t>
    </w:r>
    <w:proofErr w:type="spellEnd"/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8C3F82">
          <w:pPr>
            <w:rPr>
              <w:lang w:val="sr-Latn-CS"/>
            </w:rPr>
          </w:pPr>
          <w:r>
            <w:rPr>
              <w:lang w:val="sr-Latn-CS"/>
            </w:rPr>
            <w:t>GiveWave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 w:rsidP="008C3F8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8C3F82">
            <w:rPr>
              <w:lang w:val="sr-Latn-CS"/>
            </w:rPr>
            <w:t>22.03.2023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6F61C6" w:rsidP="008C3F82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8C3F82">
            <w:rPr>
              <w:lang w:val="sr-Latn-CS"/>
            </w:rPr>
            <w:t>GiveWave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1C6"/>
    <w:rsid w:val="000012A9"/>
    <w:rsid w:val="00024F57"/>
    <w:rsid w:val="00026A2B"/>
    <w:rsid w:val="000632DC"/>
    <w:rsid w:val="00075E4E"/>
    <w:rsid w:val="000F5EE8"/>
    <w:rsid w:val="00103833"/>
    <w:rsid w:val="0011702E"/>
    <w:rsid w:val="00151CDF"/>
    <w:rsid w:val="00157DAE"/>
    <w:rsid w:val="001877C1"/>
    <w:rsid w:val="00193773"/>
    <w:rsid w:val="001B128E"/>
    <w:rsid w:val="001C267A"/>
    <w:rsid w:val="001D56A7"/>
    <w:rsid w:val="001F6798"/>
    <w:rsid w:val="001F6DAA"/>
    <w:rsid w:val="002037E3"/>
    <w:rsid w:val="00210E17"/>
    <w:rsid w:val="00222AEF"/>
    <w:rsid w:val="002343C5"/>
    <w:rsid w:val="0024759A"/>
    <w:rsid w:val="00257501"/>
    <w:rsid w:val="00260B17"/>
    <w:rsid w:val="00277E3C"/>
    <w:rsid w:val="002A7069"/>
    <w:rsid w:val="002C669E"/>
    <w:rsid w:val="002C679A"/>
    <w:rsid w:val="002F6E0B"/>
    <w:rsid w:val="003312BC"/>
    <w:rsid w:val="003579AD"/>
    <w:rsid w:val="00382BDE"/>
    <w:rsid w:val="00387292"/>
    <w:rsid w:val="003A4834"/>
    <w:rsid w:val="003C6C27"/>
    <w:rsid w:val="003D5CA3"/>
    <w:rsid w:val="003E416D"/>
    <w:rsid w:val="003F661E"/>
    <w:rsid w:val="00404424"/>
    <w:rsid w:val="00410AC2"/>
    <w:rsid w:val="00422B0E"/>
    <w:rsid w:val="00454F3B"/>
    <w:rsid w:val="004561C7"/>
    <w:rsid w:val="0046479A"/>
    <w:rsid w:val="0046548E"/>
    <w:rsid w:val="00490DC7"/>
    <w:rsid w:val="00495821"/>
    <w:rsid w:val="0049594D"/>
    <w:rsid w:val="004A22E8"/>
    <w:rsid w:val="004D4510"/>
    <w:rsid w:val="00510E32"/>
    <w:rsid w:val="00511663"/>
    <w:rsid w:val="00525A35"/>
    <w:rsid w:val="0053248E"/>
    <w:rsid w:val="005430FA"/>
    <w:rsid w:val="00555767"/>
    <w:rsid w:val="00574004"/>
    <w:rsid w:val="005A3FD1"/>
    <w:rsid w:val="005F3958"/>
    <w:rsid w:val="00614EF5"/>
    <w:rsid w:val="00623018"/>
    <w:rsid w:val="00670F5B"/>
    <w:rsid w:val="006776CF"/>
    <w:rsid w:val="00687598"/>
    <w:rsid w:val="006C667B"/>
    <w:rsid w:val="006D0694"/>
    <w:rsid w:val="006D41CE"/>
    <w:rsid w:val="006D702B"/>
    <w:rsid w:val="006E69E9"/>
    <w:rsid w:val="006F61C6"/>
    <w:rsid w:val="00720169"/>
    <w:rsid w:val="007568C1"/>
    <w:rsid w:val="00756ECC"/>
    <w:rsid w:val="007612B2"/>
    <w:rsid w:val="007656F6"/>
    <w:rsid w:val="007A2854"/>
    <w:rsid w:val="007C4B09"/>
    <w:rsid w:val="007E1F8E"/>
    <w:rsid w:val="008114D6"/>
    <w:rsid w:val="0081471E"/>
    <w:rsid w:val="0084235B"/>
    <w:rsid w:val="00851B00"/>
    <w:rsid w:val="00870F50"/>
    <w:rsid w:val="008817B6"/>
    <w:rsid w:val="008C3F82"/>
    <w:rsid w:val="008E3870"/>
    <w:rsid w:val="008E5B6E"/>
    <w:rsid w:val="00903350"/>
    <w:rsid w:val="009207A8"/>
    <w:rsid w:val="0093054F"/>
    <w:rsid w:val="00973F8F"/>
    <w:rsid w:val="00994838"/>
    <w:rsid w:val="0099694D"/>
    <w:rsid w:val="009A42A8"/>
    <w:rsid w:val="009B2440"/>
    <w:rsid w:val="009D6F36"/>
    <w:rsid w:val="00A355DD"/>
    <w:rsid w:val="00A73660"/>
    <w:rsid w:val="00AC06A4"/>
    <w:rsid w:val="00AF3A56"/>
    <w:rsid w:val="00B05393"/>
    <w:rsid w:val="00B0622B"/>
    <w:rsid w:val="00B357AD"/>
    <w:rsid w:val="00B357F1"/>
    <w:rsid w:val="00B40827"/>
    <w:rsid w:val="00B40923"/>
    <w:rsid w:val="00B549D9"/>
    <w:rsid w:val="00B6210E"/>
    <w:rsid w:val="00B657EC"/>
    <w:rsid w:val="00B75D52"/>
    <w:rsid w:val="00B913FE"/>
    <w:rsid w:val="00B93575"/>
    <w:rsid w:val="00BA69A2"/>
    <w:rsid w:val="00BD39B8"/>
    <w:rsid w:val="00BD6896"/>
    <w:rsid w:val="00BF06B9"/>
    <w:rsid w:val="00C24B5D"/>
    <w:rsid w:val="00C27D18"/>
    <w:rsid w:val="00C3039A"/>
    <w:rsid w:val="00C30C23"/>
    <w:rsid w:val="00C4723D"/>
    <w:rsid w:val="00C502CA"/>
    <w:rsid w:val="00C6148E"/>
    <w:rsid w:val="00C70470"/>
    <w:rsid w:val="00C75DBE"/>
    <w:rsid w:val="00CB4F12"/>
    <w:rsid w:val="00CC420E"/>
    <w:rsid w:val="00CD7A65"/>
    <w:rsid w:val="00CF694C"/>
    <w:rsid w:val="00D36260"/>
    <w:rsid w:val="00D36D94"/>
    <w:rsid w:val="00D4071B"/>
    <w:rsid w:val="00D55B49"/>
    <w:rsid w:val="00D92704"/>
    <w:rsid w:val="00D97F08"/>
    <w:rsid w:val="00DF1494"/>
    <w:rsid w:val="00DF310B"/>
    <w:rsid w:val="00E464F7"/>
    <w:rsid w:val="00EA1072"/>
    <w:rsid w:val="00EB4996"/>
    <w:rsid w:val="00EC70CF"/>
    <w:rsid w:val="00F334DC"/>
    <w:rsid w:val="00F62203"/>
    <w:rsid w:val="00F6609D"/>
    <w:rsid w:val="00F6704D"/>
    <w:rsid w:val="00F6734E"/>
    <w:rsid w:val="00F80F34"/>
    <w:rsid w:val="00F90A87"/>
    <w:rsid w:val="00F95689"/>
    <w:rsid w:val="00FA7306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B91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3FE"/>
    <w:rPr>
      <w:rFonts w:ascii="Tahoma" w:hAnsi="Tahoma" w:cs="Tahoma"/>
      <w:sz w:val="16"/>
      <w:szCs w:val="1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C6148E"/>
    <w:rPr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45</TotalTime>
  <Pages>7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Prokuplje</cp:lastModifiedBy>
  <cp:revision>72</cp:revision>
  <cp:lastPrinted>1999-04-23T13:49:00Z</cp:lastPrinted>
  <dcterms:created xsi:type="dcterms:W3CDTF">2021-03-09T06:33:00Z</dcterms:created>
  <dcterms:modified xsi:type="dcterms:W3CDTF">2023-03-25T21:26:00Z</dcterms:modified>
</cp:coreProperties>
</file>