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2343C5" w:rsidRPr="006F61C6">
      <w:pPr>
        <w:pStyle w:val="BodyText"/>
        <w:rPr>
          <w:lang w:val="sr-Latn-CS"/>
        </w:rPr>
      </w:pPr>
    </w:p>
    <w:p w:rsidR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="008E2955">
        <w:rPr>
          <w:lang w:val="sr-Latn-CS"/>
        </w:rPr>
        <w:t>GiveWave</w:t>
      </w:r>
    </w:p>
    <w:p w:rsidR="002343C5" w:rsidRPr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="00C66284">
        <w:rPr>
          <w:lang w:val="sr-Latn-CS"/>
        </w:rPr>
        <w:t>Web aplikacija za doniranje</w:t>
      </w:r>
    </w:p>
    <w:p w:rsidR="002343C5" w:rsidRPr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="008E29EF">
        <w:rPr>
          <w:lang w:val="sr-Latn-CS"/>
        </w:rPr>
        <w:t xml:space="preserve">Predlog </w:t>
      </w:r>
      <w:r w:rsidRPr="006F61C6" w:rsidR="006F61C6">
        <w:rPr>
          <w:lang w:val="sr-Latn-CS"/>
        </w:rPr>
        <w:t>projekta</w:t>
      </w:r>
    </w:p>
    <w:p w:rsidR="002343C5" w:rsidRPr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>
      <w:pPr>
        <w:rPr>
          <w:lang w:val="sr-Latn-CS"/>
        </w:rPr>
        <w:sectPr>
          <w:headerReference w:type="default" r:id="rId6"/>
          <w:footerReference w:type="even" r:id="rId7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>
      <w:pPr>
        <w:pStyle w:val="Title"/>
        <w:rPr>
          <w:lang w:val="sr-Latn-CS"/>
        </w:rPr>
      </w:pPr>
      <w:r w:rsidRPr="006F61C6" w:rsidR="006F61C6">
        <w:rPr>
          <w:lang w:val="sr-Latn-CS"/>
        </w:rPr>
        <w:t>Pregled izmena</w:t>
      </w:r>
    </w:p>
    <w:tbl>
      <w:tblPr>
        <w:tblStyle w:val="TableNormal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>
        <w:tblPrEx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Autor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 w:rsidP="002D1967">
            <w:pPr>
              <w:pStyle w:val="Tabletext"/>
              <w:rPr>
                <w:lang w:val="sr-Latn-CS"/>
              </w:rPr>
            </w:pPr>
            <w:r w:rsidR="008E29EF">
              <w:rPr>
                <w:lang w:val="sr-Latn-CS"/>
              </w:rPr>
              <w:t>0</w:t>
            </w:r>
            <w:r w:rsidR="002D1967">
              <w:rPr>
                <w:lang w:val="sr-Latn-CS"/>
              </w:rPr>
              <w:t>5.03.2023</w:t>
            </w:r>
            <w:r w:rsidRPr="006F61C6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  <w:r w:rsidRPr="006F61C6" w:rsid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  <w:r w:rsidR="00492BBA">
              <w:rPr>
                <w:lang w:val="sr-Latn-CS"/>
              </w:rPr>
              <w:t xml:space="preserve">Dusan Nikola Stevan </w:t>
            </w:r>
            <w:r w:rsidR="00D9095A">
              <w:rPr>
                <w:lang w:val="sr-Latn-CS"/>
              </w:rPr>
              <w:t xml:space="preserve">     </w:t>
            </w:r>
            <w:r w:rsidR="00492BBA">
              <w:rPr>
                <w:lang w:val="sr-Latn-CS"/>
              </w:rPr>
              <w:t>(DNS)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>
      <w:pPr>
        <w:rPr>
          <w:lang w:val="sr-Latn-CS"/>
        </w:rPr>
      </w:pPr>
    </w:p>
    <w:p w:rsidR="002343C5" w:rsidRPr="006F61C6" w:rsidP="00117910">
      <w:pPr>
        <w:pStyle w:val="Title"/>
        <w:tabs>
          <w:tab w:val="center" w:pos="4680"/>
          <w:tab w:val="left" w:pos="7904"/>
        </w:tabs>
        <w:jc w:val="left"/>
        <w:rPr>
          <w:lang w:val="sr-Latn-CS"/>
        </w:rPr>
      </w:pPr>
      <w:r w:rsidRPr="006F61C6">
        <w:rPr>
          <w:lang w:val="sr-Latn-CS"/>
        </w:rPr>
        <w:br w:type="page"/>
      </w:r>
      <w:r w:rsidR="00117910">
        <w:rPr>
          <w:lang w:val="sr-Latn-CS"/>
        </w:rPr>
        <w:tab/>
      </w:r>
      <w:r w:rsidRPr="006F61C6" w:rsidR="006F61C6">
        <w:rPr>
          <w:lang w:val="sr-Latn-CS"/>
        </w:rPr>
        <w:t>Sadržaj</w:t>
      </w:r>
      <w:r w:rsidR="00117910">
        <w:rPr>
          <w:lang w:val="sr-Latn-CS"/>
        </w:rPr>
        <w:tab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 w:rsidR="002343C5">
        <w:rPr>
          <w:lang w:val="sr-Latn-CS"/>
        </w:rPr>
        <w:fldChar w:fldCharType="begin"/>
      </w:r>
      <w:r w:rsidRPr="006F61C6" w:rsidR="002343C5">
        <w:rPr>
          <w:lang w:val="sr-Latn-CS"/>
        </w:rPr>
        <w:instrText xml:space="preserve"> TOC \o "1-3" </w:instrText>
      </w:r>
      <w:r w:rsidRPr="006F61C6" w:rsidR="002343C5">
        <w:rPr>
          <w:lang w:val="sr-Latn-CS"/>
        </w:rPr>
        <w:fldChar w:fldCharType="separate"/>
      </w:r>
      <w:r w:rsidRPr="002E44F0">
        <w:rPr>
          <w:noProof/>
          <w:lang w:val="sr-Latn-CS"/>
        </w:rPr>
        <w:t>1.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</w:instrText>
      </w:r>
      <w:r>
        <w:rPr>
          <w:noProof/>
        </w:rPr>
        <w:instrText xml:space="preserve">15234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716349">
        <w:rPr>
          <w:noProof/>
        </w:rPr>
        <w:t>4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716349">
        <w:rPr>
          <w:noProof/>
        </w:rPr>
        <w:t>5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</w:t>
      </w:r>
      <w:r w:rsidRPr="002E44F0">
        <w:rPr>
          <w:noProof/>
          <w:lang w:val="sr-Latn-CS"/>
        </w:rPr>
        <w:t xml:space="preserve"> motivacija tima</w:t>
      </w:r>
      <w:r>
        <w:rPr>
          <w:noProof/>
        </w:rPr>
        <w:tab/>
      </w:r>
      <w:r w:rsidR="003727CF">
        <w:rPr>
          <w:noProof/>
        </w:rPr>
        <w:t>6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3727CF">
        <w:rPr>
          <w:noProof/>
        </w:rPr>
        <w:t>6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2640FD">
        <w:rPr>
          <w:noProof/>
        </w:rPr>
        <w:t>7</w:t>
      </w:r>
    </w:p>
    <w:p w:rsidR="00A70277" w:rsidRPr="00AE7AE3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2640FD">
        <w:rPr>
          <w:noProof/>
        </w:rPr>
        <w:t>7</w:t>
      </w:r>
    </w:p>
    <w:p w:rsidR="002343C5" w:rsidRPr="006F61C6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P</w:t>
      </w:r>
      <w:r w:rsidR="00A97B47">
        <w:rPr>
          <w:lang w:val="sr-Latn-CS"/>
        </w:rPr>
        <w:t>redlog projekta</w:t>
      </w:r>
    </w:p>
    <w:p w:rsidR="002343C5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 w:rsidR="00F267E3">
        <w:rPr>
          <w:lang w:val="sr-Latn-CS"/>
        </w:rPr>
        <w:t>Cilj dokumenta</w:t>
      </w:r>
      <w:bookmarkEnd w:id="0"/>
    </w:p>
    <w:p w:rsidR="00A97B47" w:rsidRPr="00A97B47" w:rsidP="00A97B47">
      <w:pPr>
        <w:rPr>
          <w:lang w:val="sr-Latn-CS"/>
        </w:rPr>
      </w:pPr>
    </w:p>
    <w:p w:rsidR="002343C5" w:rsidRPr="006F61C6" w:rsidP="006D0694">
      <w:pPr>
        <w:pStyle w:val="BodyText"/>
        <w:rPr>
          <w:lang w:val="sr-Latn-CS"/>
        </w:rPr>
      </w:pPr>
      <w:r w:rsidR="006F61C6"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 w:rsidR="006F61C6"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731F8C">
        <w:rPr>
          <w:lang w:val="sr-Latn-CS"/>
        </w:rPr>
        <w:t>web aplikacije za donaciju</w:t>
      </w:r>
      <w:r w:rsidR="00D64B46">
        <w:rPr>
          <w:lang w:val="sr-Latn-CS"/>
        </w:rPr>
        <w:t xml:space="preserve">  </w:t>
      </w:r>
      <w:r w:rsidR="005F5086">
        <w:rPr>
          <w:lang w:val="sr-Latn-CS"/>
        </w:rPr>
        <w:t>potrebnih sredstava</w:t>
      </w:r>
      <w:r w:rsidR="00D64B46">
        <w:rPr>
          <w:lang w:val="sr-Latn-CS"/>
        </w:rPr>
        <w:t xml:space="preserve"> </w:t>
      </w:r>
      <w:r w:rsidR="006D0694">
        <w:rPr>
          <w:lang w:val="sr-Latn-CS"/>
        </w:rPr>
        <w:t xml:space="preserve">– </w:t>
      </w:r>
      <w:r w:rsidR="001C7A36">
        <w:rPr>
          <w:lang w:val="sr-Latn-CS"/>
        </w:rPr>
        <w:t>GiveWave</w:t>
      </w:r>
      <w:r w:rsidRPr="006F61C6">
        <w:rPr>
          <w:lang w:val="sr-Latn-CS"/>
        </w:rPr>
        <w:t xml:space="preserve">.  </w:t>
      </w:r>
    </w:p>
    <w:p w:rsidR="002343C5" w:rsidRPr="006F61C6">
      <w:pPr>
        <w:pStyle w:val="Heading1"/>
        <w:rPr>
          <w:lang w:val="sr-Latn-CS"/>
        </w:rPr>
      </w:pPr>
      <w:bookmarkStart w:id="1" w:name="_Toc507815235"/>
      <w:r w:rsidR="006D0694">
        <w:rPr>
          <w:lang w:val="sr-Latn-CS"/>
        </w:rPr>
        <w:t>Opse</w:t>
      </w:r>
      <w:r w:rsidR="006D0694">
        <w:rPr>
          <w:lang w:val="sr-Latn-CS"/>
        </w:rPr>
        <w:t>g</w:t>
      </w:r>
      <w:r w:rsidR="00387292">
        <w:rPr>
          <w:lang w:val="sr-Latn-CS"/>
        </w:rPr>
        <w:t xml:space="preserve"> dokumenta</w:t>
      </w:r>
      <w:bookmarkEnd w:id="1"/>
    </w:p>
    <w:p w:rsidR="002343C5" w:rsidRPr="006F61C6">
      <w:pPr>
        <w:pStyle w:val="BodyText"/>
        <w:rPr>
          <w:lang w:val="sr-Latn-CS"/>
        </w:rPr>
      </w:pPr>
      <w:r w:rsidR="006D0694"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>osobine</w:t>
      </w:r>
      <w:r w:rsidR="00127A4F">
        <w:rPr>
          <w:lang w:val="sr-Latn-CS"/>
        </w:rPr>
        <w:t xml:space="preserve"> članova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Style w:val="TableNormal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Tr="00B10BF0">
        <w:tblPrEx>
          <w:tblW w:w="0" w:type="auto"/>
          <w:tblInd w:w="8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835" w:type="dxa"/>
          </w:tcPr>
          <w:p w:rsidR="00F267E3" w:rsidRPr="00A74DEF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P="00A74DEF">
            <w:pPr>
              <w:rPr>
                <w:lang w:val="sr-Latn-CS"/>
              </w:rPr>
            </w:pPr>
            <w:r w:rsidR="00A47DE4">
              <w:rPr>
                <w:lang w:val="sr-Latn-CS"/>
              </w:rPr>
              <w:t>GiveWave</w:t>
            </w:r>
          </w:p>
        </w:tc>
      </w:tr>
      <w:tr w:rsidTr="00B10BF0">
        <w:tblPrEx>
          <w:tblW w:w="0" w:type="auto"/>
          <w:tblInd w:w="817" w:type="dxa"/>
          <w:tblLook w:val="04A0"/>
        </w:tblPrEx>
        <w:tc>
          <w:tcPr>
            <w:tcW w:w="2835" w:type="dxa"/>
          </w:tcPr>
          <w:p w:rsidR="00F267E3" w:rsidRPr="00A74DEF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</w:t>
            </w:r>
            <w:r w:rsidRPr="00A74DEF">
              <w:rPr>
                <w:lang w:val="sr-Latn-CS"/>
              </w:rPr>
              <w:t>a</w:t>
            </w:r>
          </w:p>
        </w:tc>
        <w:tc>
          <w:tcPr>
            <w:tcW w:w="5924" w:type="dxa"/>
          </w:tcPr>
          <w:p w:rsidR="00F267E3" w:rsidRPr="00A74DEF" w:rsidP="00A74DEF">
            <w:pPr>
              <w:rPr>
                <w:lang w:val="sr-Latn-CS"/>
              </w:rPr>
            </w:pPr>
            <w:r w:rsidR="00365E7D">
              <w:rPr>
                <w:lang w:val="sr-Latn-CS"/>
              </w:rPr>
              <w:t>DNSTeam</w:t>
            </w:r>
          </w:p>
        </w:tc>
      </w:tr>
      <w:tr w:rsidTr="00B10BF0">
        <w:tblPrEx>
          <w:tblW w:w="0" w:type="auto"/>
          <w:tblInd w:w="817" w:type="dxa"/>
          <w:tblLook w:val="04A0"/>
        </w:tblPrEx>
        <w:tc>
          <w:tcPr>
            <w:tcW w:w="2835" w:type="dxa"/>
          </w:tcPr>
          <w:p w:rsidR="00F267E3" w:rsidRPr="00A74DEF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P="00662985">
            <w:r w:rsidR="00662985">
              <w:t xml:space="preserve">Stevan Ružić </w:t>
            </w:r>
            <w:r>
              <w:t>,</w:t>
            </w:r>
            <w:r w:rsidR="00662985">
              <w:t xml:space="preserve"> 18364</w:t>
            </w:r>
            <w:r w:rsidR="00834749">
              <w:t xml:space="preserve"> [</w:t>
            </w:r>
            <w:r w:rsidR="00834749">
              <w:t>vođa tima</w:t>
            </w:r>
            <w:r w:rsidR="00834749">
              <w:t>]</w:t>
            </w:r>
          </w:p>
          <w:p w:rsidR="00662985" w:rsidP="00662985">
            <w:r>
              <w:t>Nikola Cekić , 18477</w:t>
            </w:r>
          </w:p>
          <w:p w:rsidR="00662985" w:rsidRPr="00A97B47" w:rsidP="00662985">
            <w:r>
              <w:t>Dušan Simić , 18370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5F5086">
            <w:r w:rsidR="005F5086">
              <w:t>Višak sredstava koje su nam nepotrebne</w:t>
            </w:r>
            <w:r w:rsidR="00F26BB0">
              <w:t>,</w:t>
            </w:r>
            <w:r w:rsidR="00C025BA">
              <w:t xml:space="preserve"> </w:t>
            </w:r>
            <w:r w:rsidR="005F5086">
              <w:t xml:space="preserve"> a s druge strane potraga za neophodnim sredstvima</w:t>
            </w:r>
            <w:r w:rsidR="00C5057E">
              <w:t>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r w:rsidR="00FF0E8F">
              <w:t>Sve generacije</w:t>
            </w:r>
            <w:r w:rsidR="00C5057E">
              <w:t xml:space="preserve"> i sve tipove korisnika.</w:t>
            </w:r>
            <w:r w:rsidRPr="00AB1DE2">
              <w:t xml:space="preserve"> 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</w:t>
            </w:r>
            <w:r w:rsidRPr="00AB1DE2">
              <w:rPr>
                <w:lang w:val="sr-Latn-CS"/>
              </w:rPr>
              <w:t>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r w:rsidR="005B6881">
              <w:t>Zloupotreba doniranih sredstava</w:t>
            </w:r>
            <w:r w:rsidR="0097380E">
              <w:t>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9B0E16">
            <w:r w:rsidR="009B0E16">
              <w:t>Olakšati uspostavljanje kontakta i doniranje</w:t>
            </w:r>
            <w:r w:rsidRPr="00AB1DE2">
              <w:t xml:space="preserve"> </w:t>
            </w:r>
            <w:r w:rsidR="00674EDE">
              <w:t>izmeđ</w:t>
            </w:r>
            <w:r w:rsidR="009B0E16">
              <w:t xml:space="preserve">u donora i </w:t>
            </w:r>
            <w:r w:rsidR="00DF7EE4">
              <w:t>ugrož</w:t>
            </w:r>
            <w:r w:rsidR="00097D46">
              <w:t>enog lica</w:t>
            </w:r>
            <w:r w:rsidR="0097380E">
              <w:t>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634" w:rsidRPr="00345634" w:rsidP="00345634">
            <w:r w:rsidR="00C558F7">
              <w:t>H</w:t>
            </w:r>
            <w:r w:rsidR="005A3CC3">
              <w:t xml:space="preserve">umanitarnim </w:t>
            </w:r>
            <w:r>
              <w:t>organizacijama i donorima.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CCA" w:rsidRPr="00AB1DE2" w:rsidP="00AB1DE2">
            <w:r>
              <w:t>Žele da stupe u kontakt i pomognu ugroženim licima</w:t>
            </w:r>
            <w:r>
              <w:t>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r w:rsidR="00BB4FC9">
              <w:t>Web aplikacija.</w:t>
            </w:r>
            <w:r w:rsidRPr="00AB1DE2">
              <w:t xml:space="preserve"> 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40F" w:rsidP="00AB1DE2">
            <w:r>
              <w:t>Omogućava brzo i lako pronalaženje ugroženih lica,</w:t>
            </w:r>
          </w:p>
          <w:p w:rsidR="002462A7" w:rsidP="00AB1DE2">
            <w:r>
              <w:t>Doniranje istima,</w:t>
            </w:r>
          </w:p>
          <w:p w:rsidR="00EC640F" w:rsidP="00AB1DE2">
            <w:r>
              <w:t>Komunikaciju sa njima,</w:t>
            </w:r>
          </w:p>
          <w:p w:rsidR="00EC640F" w:rsidP="00AB1DE2">
            <w:r>
              <w:t>Nagrade koje će donor dobijati prilikom određenog broja donacija,</w:t>
            </w:r>
          </w:p>
          <w:p w:rsidR="00EC640F" w:rsidRPr="00AB1DE2" w:rsidP="00A3403F">
            <w:r w:rsidR="007D3085">
              <w:t xml:space="preserve">Dobro </w:t>
            </w:r>
            <w:r w:rsidR="0021690B">
              <w:t>korisnićko iskustvo</w:t>
            </w:r>
            <w:r w:rsidR="0040639D">
              <w:t>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C827D7">
            <w:r w:rsidR="00A5625C">
              <w:t>Sličnih postojećih</w:t>
            </w:r>
            <w:r w:rsidR="00A5625C">
              <w:t xml:space="preserve"> aplikacija kod kojih </w:t>
            </w:r>
            <w:r w:rsidR="000F100C">
              <w:t xml:space="preserve">se </w:t>
            </w:r>
            <w:r w:rsidR="00A5625C">
              <w:t>ugla</w:t>
            </w:r>
            <w:r w:rsidR="00C03D6E">
              <w:t>v</w:t>
            </w:r>
            <w:r w:rsidR="00A5625C">
              <w:t xml:space="preserve">nom </w:t>
            </w:r>
            <w:r w:rsidR="00C827D7">
              <w:t>nudi konkretn</w:t>
            </w:r>
            <w:r w:rsidR="000F100C">
              <w:t xml:space="preserve">a vrsta </w:t>
            </w:r>
            <w:r w:rsidR="00EF3A22">
              <w:t>sredstva za doniranje (</w:t>
            </w:r>
            <w:r w:rsidR="0032478E">
              <w:t>hrana,</w:t>
            </w:r>
            <w:r w:rsidR="008A71CC">
              <w:t xml:space="preserve"> </w:t>
            </w:r>
            <w:r w:rsidR="0032478E">
              <w:t>novac</w:t>
            </w:r>
            <w:r w:rsidR="008A71CC">
              <w:t xml:space="preserve">, </w:t>
            </w:r>
            <w:r w:rsidR="0032478E">
              <w:t>…</w:t>
            </w:r>
            <w:r w:rsidR="00EF3A22">
              <w:t>)</w:t>
            </w:r>
            <w:r w:rsidR="00A5625C">
              <w:t>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A3" w:rsidRPr="00AB1DE2" w:rsidP="004509F7">
            <w:r>
              <w:t xml:space="preserve">Vam ponuditi </w:t>
            </w:r>
            <w:r w:rsidR="004509F7">
              <w:t>odabir</w:t>
            </w:r>
            <w:r>
              <w:t xml:space="preserve"> oblika(materijalnih </w:t>
            </w:r>
            <w:r w:rsidR="00E54750">
              <w:t>i/</w:t>
            </w:r>
            <w:r>
              <w:t>ili novčanih) sredstava za doniranje</w:t>
            </w:r>
            <w:r w:rsidR="002E4101">
              <w:t xml:space="preserve"> kao i komunikaciju donora  i ugroženog.</w:t>
            </w:r>
          </w:p>
        </w:tc>
      </w:tr>
    </w:tbl>
    <w:p w:rsidR="00D96EF7" w:rsidRPr="006F61C6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:rsidR="001D1458" w:rsidP="00060781">
      <w:pPr>
        <w:ind w:left="720"/>
      </w:pPr>
      <w:r w:rsidR="003E5185">
        <w:rPr>
          <w:lang w:val="sr-Latn-CS"/>
        </w:rPr>
        <w:t>Cilj proj</w:t>
      </w:r>
      <w:r w:rsidR="003E5185">
        <w:rPr>
          <w:lang w:val="sr-Latn-CS"/>
        </w:rPr>
        <w:t>keta je</w:t>
      </w:r>
      <w:r w:rsidRPr="001D1458">
        <w:rPr>
          <w:lang w:val="sr-Latn-CS"/>
        </w:rPr>
        <w:t xml:space="preserve"> da </w:t>
      </w:r>
      <w:r>
        <w:t>omogući brzo i lako pronalaženje ugroženih lica, do</w:t>
      </w:r>
      <w:r w:rsidR="00060781">
        <w:t xml:space="preserve">niranje istima i </w:t>
      </w:r>
      <w:r>
        <w:t>komunikaciju sa n</w:t>
      </w:r>
      <w:r w:rsidR="00060781">
        <w:t>jima.</w:t>
      </w:r>
      <w:r w:rsidR="00E13945">
        <w:t>Projekat treba da resi problem viška sredstava koje su nam nepotrebne,  a s druge strane potraga za neophodnim sredstvima.</w:t>
      </w:r>
      <w:r w:rsidRPr="00FD701A" w:rsidR="00FD701A">
        <w:rPr>
          <w:rStyle w:val="Paragraph2"/>
          <w:color w:val="000000"/>
          <w:shd w:val="clear" w:color="auto" w:fill="FFFFFF"/>
        </w:rPr>
        <w:t xml:space="preserve"> </w:t>
      </w:r>
      <w:r w:rsidR="00FD701A">
        <w:rPr>
          <w:rStyle w:val="normaltextrun"/>
          <w:color w:val="000000"/>
          <w:shd w:val="clear" w:color="auto" w:fill="FFFFFF"/>
        </w:rPr>
        <w:t>Takođe omogućuje jednostavan interfejs sa mogućnošću ćaskana,  filtriranja</w:t>
      </w:r>
      <w:r w:rsidR="009C5639">
        <w:rPr>
          <w:rStyle w:val="normaltextrun"/>
          <w:color w:val="000000"/>
          <w:shd w:val="clear" w:color="auto" w:fill="FFFFFF"/>
        </w:rPr>
        <w:t>, pretrag</w:t>
      </w:r>
      <w:r w:rsidR="004822A4">
        <w:rPr>
          <w:rStyle w:val="normaltextrun"/>
          <w:color w:val="000000"/>
          <w:shd w:val="clear" w:color="auto" w:fill="FFFFFF"/>
        </w:rPr>
        <w:t>e podataka</w:t>
      </w:r>
      <w:r w:rsidR="00FD701A">
        <w:rPr>
          <w:rStyle w:val="normaltextrun"/>
          <w:color w:val="000000"/>
          <w:shd w:val="clear" w:color="auto" w:fill="FFFFFF"/>
        </w:rPr>
        <w:t xml:space="preserve"> i podela proizvoda po kategorijama.</w:t>
      </w:r>
    </w:p>
    <w:p w:rsidR="00E24FE3" w:rsidP="00060781">
      <w:pPr>
        <w:ind w:left="720"/>
      </w:pPr>
    </w:p>
    <w:p w:rsidR="00E24FE3" w:rsidP="00060781">
      <w:pPr>
        <w:ind w:left="720"/>
      </w:pPr>
    </w:p>
    <w:p w:rsidR="00E24FE3" w:rsidP="00060781">
      <w:pPr>
        <w:ind w:left="720"/>
      </w:pPr>
      <w:r>
        <w:rPr>
          <w:rStyle w:val="normaltextrun"/>
          <w:color w:val="000000"/>
          <w:shd w:val="clear" w:color="auto" w:fill="FFFFFF"/>
        </w:rPr>
        <w:t>Karakteristike proizvoda: jednostavan interfejs, brza komunikacija među korisnicima, pouzdan i brz protok informacija.</w:t>
      </w:r>
      <w:r>
        <w:rPr>
          <w:rStyle w:val="eop"/>
          <w:color w:val="000000"/>
          <w:shd w:val="clear" w:color="auto" w:fill="FFFFFF"/>
        </w:rPr>
        <w:t> </w:t>
      </w:r>
    </w:p>
    <w:p w:rsidR="001501FF" w:rsidP="00D96EF7">
      <w:pPr>
        <w:pStyle w:val="BodyText"/>
        <w:rPr>
          <w:lang w:val="sr-Latn-CS"/>
        </w:rPr>
      </w:pPr>
    </w:p>
    <w:p w:rsidR="00821DC0" w:rsidP="00D96EF7">
      <w:pPr>
        <w:pStyle w:val="BodyText"/>
        <w:rPr>
          <w:lang w:val="sr-Latn-CS"/>
        </w:rPr>
      </w:pPr>
    </w:p>
    <w:p w:rsidR="00D96EF7" w:rsidRPr="006F61C6" w:rsidP="00D96EF7">
      <w:pPr>
        <w:pStyle w:val="Heading1"/>
        <w:rPr>
          <w:lang w:val="sr-Latn-CS"/>
        </w:rPr>
      </w:pPr>
      <w:bookmarkStart w:id="4" w:name="_Toc507815239"/>
      <w:r w:rsidR="005A054F">
        <w:rPr>
          <w:lang w:val="sr-Latn-CS"/>
        </w:rPr>
        <w:t>Znanja i veštine potrebne za izrad</w:t>
      </w:r>
      <w:r w:rsidR="005A054F">
        <w:rPr>
          <w:lang w:val="sr-Latn-CS"/>
        </w:rPr>
        <w:t>u projekta</w:t>
      </w:r>
      <w:bookmarkEnd w:id="4"/>
    </w:p>
    <w:p w:rsidR="00D96EF7" w:rsidP="00D96EF7">
      <w:pPr>
        <w:pStyle w:val="BodyText"/>
        <w:rPr>
          <w:lang w:val="sr-Latn-CS"/>
        </w:rPr>
      </w:pPr>
      <w:r w:rsidRPr="00D96EF7">
        <w:rPr>
          <w:lang w:val="sr-Latn-CS"/>
        </w:rPr>
        <w:t xml:space="preserve">Definisati </w:t>
      </w:r>
      <w:r w:rsidR="005A054F">
        <w:rPr>
          <w:lang w:val="sr-Latn-CS"/>
        </w:rPr>
        <w:t>potrebna znanja i veštine projektnog tima</w:t>
      </w:r>
      <w:r w:rsidR="001501FF">
        <w:rPr>
          <w:lang w:val="sr-Latn-CS"/>
        </w:rPr>
        <w:t>:</w:t>
      </w:r>
    </w:p>
    <w:p w:rsidR="001501FF" w:rsidP="001501F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Iskustvo u web programiranju</w:t>
      </w:r>
    </w:p>
    <w:p w:rsidR="001501FF" w:rsidP="001501F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Rad sa bazom podataka</w:t>
      </w:r>
    </w:p>
    <w:p w:rsidR="001501FF" w:rsidP="001501F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Poznavanje GitHub-a</w:t>
      </w:r>
    </w:p>
    <w:p w:rsidR="001501FF" w:rsidP="001501F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Web dizajn</w:t>
      </w:r>
    </w:p>
    <w:p w:rsidR="001501FF" w:rsidP="001501F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Znanje engleskog jezika</w:t>
      </w:r>
    </w:p>
    <w:p w:rsidR="001501FF" w:rsidRPr="001501FF" w:rsidP="00D96EF7">
      <w:pPr>
        <w:pStyle w:val="BodyText"/>
        <w:numPr>
          <w:ilvl w:val="0"/>
          <w:numId w:val="15"/>
        </w:numPr>
        <w:rPr>
          <w:lang w:val="sr-Latn-CS"/>
        </w:rPr>
      </w:pPr>
      <w:r w:rsidRPr="001501FF">
        <w:rPr>
          <w:lang w:val="sr-Latn-CS"/>
        </w:rPr>
        <w:t>Testiranje aplikacije</w:t>
      </w:r>
    </w:p>
    <w:p w:rsidR="005A054F" w:rsidP="005A054F">
      <w:pPr>
        <w:pStyle w:val="BodyText"/>
        <w:rPr>
          <w:lang w:val="sr-Latn-CS"/>
        </w:rPr>
      </w:pPr>
      <w:r w:rsidR="001501FF">
        <w:rPr>
          <w:lang w:val="sr-Latn-CS"/>
        </w:rPr>
        <w:t>Z</w:t>
      </w:r>
      <w:r>
        <w:rPr>
          <w:lang w:val="sr-Latn-CS"/>
        </w:rPr>
        <w:t xml:space="preserve">nanja i veštine članova tima </w:t>
      </w:r>
      <w:r w:rsidR="001501FF">
        <w:rPr>
          <w:lang w:val="sr-Latn-CS"/>
        </w:rPr>
        <w:t>:</w:t>
      </w:r>
    </w:p>
    <w:p w:rsidR="001501FF" w:rsidRPr="00712CBE" w:rsidP="001501FF">
      <w:pPr>
        <w:pStyle w:val="BodyText"/>
        <w:numPr>
          <w:ilvl w:val="0"/>
          <w:numId w:val="16"/>
        </w:numPr>
        <w:rPr>
          <w:lang w:val="sr-Latn-CS"/>
        </w:rPr>
      </w:pPr>
      <w:r w:rsidR="00712CBE">
        <w:rPr>
          <w:lang w:val="sr-Latn-CS"/>
        </w:rPr>
        <w:t>Stevan Ruž</w:t>
      </w:r>
      <w:r>
        <w:rPr>
          <w:lang w:val="sr-Latn-CS"/>
        </w:rPr>
        <w:t>ic (vođa tima)</w:t>
      </w:r>
      <w:r w:rsidR="00712CBE">
        <w:t>:</w:t>
      </w:r>
    </w:p>
    <w:p w:rsidR="00712CBE" w:rsidP="00712CB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Iskus</w:t>
      </w:r>
      <w:r>
        <w:rPr>
          <w:lang w:val="sr-Latn-CS"/>
        </w:rPr>
        <w:t>tvo u web programiranju</w:t>
      </w:r>
    </w:p>
    <w:p w:rsidR="00712CBE" w:rsidP="00712CB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Rad sa bazom podataka</w:t>
      </w:r>
    </w:p>
    <w:p w:rsidR="00712CBE" w:rsidP="00712CB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Poznavanje .NET programskog jezika</w:t>
      </w:r>
    </w:p>
    <w:p w:rsidR="00712CBE" w:rsidRPr="00EB2584" w:rsidP="00712CB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Nikola Ceki</w:t>
      </w:r>
      <w:r>
        <w:t>ć</w:t>
      </w:r>
      <w:r w:rsidR="00C35FA8">
        <w:t>:</w:t>
      </w:r>
    </w:p>
    <w:p w:rsidR="00EB2584" w:rsidP="00EB25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Poznavanje engleskog jezika</w:t>
      </w:r>
    </w:p>
    <w:p w:rsidR="00EB2584" w:rsidP="00EB25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Rad u Angular-u</w:t>
      </w:r>
    </w:p>
    <w:p w:rsidR="00EB2584" w:rsidP="00EB25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Rad u React-u</w:t>
      </w:r>
    </w:p>
    <w:p w:rsidR="00EB2584" w:rsidP="00EB2584">
      <w:pPr>
        <w:pStyle w:val="BodyText"/>
        <w:numPr>
          <w:ilvl w:val="0"/>
          <w:numId w:val="18"/>
        </w:numPr>
        <w:rPr>
          <w:lang w:val="sr-Latn-CS"/>
        </w:rPr>
      </w:pPr>
      <w:r w:rsidR="00734674">
        <w:rPr>
          <w:lang w:val="sr-Latn-CS"/>
        </w:rPr>
        <w:t>Web dizajn</w:t>
      </w:r>
    </w:p>
    <w:p w:rsidR="00903134" w:rsidP="0090313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Dušan Simić</w:t>
      </w:r>
      <w:r w:rsidR="00C35FA8">
        <w:rPr>
          <w:lang w:val="sr-Latn-CS"/>
        </w:rPr>
        <w:t>:</w:t>
      </w:r>
    </w:p>
    <w:p w:rsidR="00903134" w:rsidP="0090313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Testiranje aplikacija</w:t>
      </w:r>
    </w:p>
    <w:p w:rsidR="00903134" w:rsidP="0090313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 sa bazom podataka</w:t>
      </w:r>
    </w:p>
    <w:p w:rsidR="00903134" w:rsidP="0090313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 u React-u</w:t>
      </w:r>
    </w:p>
    <w:p w:rsidR="00903134" w:rsidP="0090313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Poznavanje .NET programskog jezika</w:t>
      </w:r>
    </w:p>
    <w:p w:rsidR="005A054F" w:rsidP="00D96EF7">
      <w:pPr>
        <w:pStyle w:val="BodyText"/>
      </w:pPr>
      <w:r>
        <w:rPr>
          <w:lang w:val="sr-Latn-CS"/>
        </w:rPr>
        <w:t>Diskutovati rizike za uspešnu realizaciju projekta</w:t>
      </w:r>
      <w:r w:rsidR="00D83EC2">
        <w:t>:</w:t>
      </w:r>
    </w:p>
    <w:p w:rsidR="00D83EC2" w:rsidP="00D96EF7">
      <w:pPr>
        <w:pStyle w:val="BodyText"/>
      </w:pPr>
      <w:r>
        <w:t>Osnovni rizik za uspe</w:t>
      </w:r>
      <w:r>
        <w:t>šnu realizaciju projekta su tesni vremenski rokovi.Tim će se potruditi</w:t>
      </w:r>
    </w:p>
    <w:p w:rsidR="00D83EC2" w:rsidP="00D96EF7">
      <w:pPr>
        <w:pStyle w:val="BodyText"/>
      </w:pPr>
      <w:r>
        <w:t>da sve rokove ispuni i ostvari kompletnu i funkcionalnu aplikaciju u predviđenom vremenu.</w:t>
      </w:r>
    </w:p>
    <w:p w:rsidR="00E3502B" w:rsidP="00D96EF7">
      <w:pPr>
        <w:pStyle w:val="BodyText"/>
      </w:pPr>
      <w:r w:rsidR="00D83EC2">
        <w:t>Jedan od rizika moze biti veća posvećenost dr</w:t>
      </w:r>
      <w:r w:rsidR="00371FD4">
        <w:t xml:space="preserve">ugim predmetima i kolokvijumima, </w:t>
      </w:r>
      <w:r w:rsidR="00D83EC2">
        <w:t xml:space="preserve">nego fokus </w:t>
      </w:r>
    </w:p>
    <w:p w:rsidR="00D83EC2" w:rsidP="00D96EF7">
      <w:pPr>
        <w:pStyle w:val="BodyText"/>
      </w:pPr>
      <w:r>
        <w:t>na sam projekat</w:t>
      </w:r>
      <w:r w:rsidR="00371FD4">
        <w:t>.</w:t>
      </w:r>
    </w:p>
    <w:p w:rsidR="00117910" w:rsidP="00D96EF7">
      <w:pPr>
        <w:pStyle w:val="BodyText"/>
      </w:pPr>
    </w:p>
    <w:p w:rsidR="00117910" w:rsidP="00D96EF7">
      <w:pPr>
        <w:pStyle w:val="BodyText"/>
      </w:pPr>
    </w:p>
    <w:p w:rsidR="00117910" w:rsidP="00D96EF7">
      <w:pPr>
        <w:pStyle w:val="BodyText"/>
      </w:pPr>
    </w:p>
    <w:p w:rsidR="00117910" w:rsidP="00D96EF7">
      <w:pPr>
        <w:pStyle w:val="BodyText"/>
      </w:pPr>
    </w:p>
    <w:p w:rsidR="00117910" w:rsidP="00D96EF7">
      <w:pPr>
        <w:pStyle w:val="BodyText"/>
      </w:pPr>
    </w:p>
    <w:p w:rsidR="00117910" w:rsidRPr="00D83EC2" w:rsidP="00D96EF7">
      <w:pPr>
        <w:pStyle w:val="BodyText"/>
      </w:pPr>
    </w:p>
    <w:p w:rsidR="005A054F" w:rsidRPr="006F61C6" w:rsidP="005A054F">
      <w:pPr>
        <w:pStyle w:val="Heading1"/>
        <w:rPr>
          <w:lang w:val="sr-Latn-CS"/>
        </w:rPr>
      </w:pPr>
      <w:bookmarkStart w:id="5" w:name="_Toc507815240"/>
      <w:r w:rsidR="00835400">
        <w:rPr>
          <w:lang w:val="sr-Latn-CS"/>
        </w:rPr>
        <w:t>Cilj i motivacija tima</w:t>
      </w:r>
      <w:bookmarkEnd w:id="5"/>
    </w:p>
    <w:p w:rsidR="00835400" w:rsidP="00835400">
      <w:pPr>
        <w:pStyle w:val="BodyText"/>
      </w:pPr>
      <w:r w:rsidR="0093090A">
        <w:rPr>
          <w:lang w:val="sr-Latn-CS"/>
        </w:rPr>
        <w:t>Ciljevi</w:t>
      </w:r>
      <w:r w:rsidRPr="00D96EF7">
        <w:rPr>
          <w:lang w:val="sr-Latn-CS"/>
        </w:rPr>
        <w:t xml:space="preserve"> tima</w:t>
      </w:r>
      <w:r w:rsidR="0093090A">
        <w:t>:</w:t>
      </w:r>
    </w:p>
    <w:p w:rsidR="0093090A" w:rsidRPr="00CD633E" w:rsidP="0093090A">
      <w:pPr>
        <w:pStyle w:val="BodyText"/>
        <w:numPr>
          <w:ilvl w:val="0"/>
          <w:numId w:val="20"/>
        </w:numPr>
      </w:pPr>
      <w:r>
        <w:t>Unapre</w:t>
      </w:r>
      <w:r w:rsidR="00CD633E">
        <w:t>đe</w:t>
      </w:r>
      <w:r>
        <w:t>nje</w:t>
      </w:r>
      <w:r w:rsidR="00CD633E">
        <w:t xml:space="preserve"> znanja</w:t>
      </w:r>
    </w:p>
    <w:p w:rsidR="00CD633E" w:rsidRPr="0093090A" w:rsidP="0093090A">
      <w:pPr>
        <w:pStyle w:val="BodyText"/>
        <w:numPr>
          <w:ilvl w:val="0"/>
          <w:numId w:val="20"/>
        </w:numPr>
      </w:pPr>
      <w:r>
        <w:t>Uspešno odrađen projekat</w:t>
      </w:r>
    </w:p>
    <w:p w:rsidR="00E81DD4" w:rsidP="00E81DD4">
      <w:pPr>
        <w:pStyle w:val="BodyText"/>
      </w:pPr>
      <w:r w:rsidR="00C621C3">
        <w:rPr>
          <w:lang w:val="sr-Latn-CS"/>
        </w:rPr>
        <w:t>Ciljevi</w:t>
      </w:r>
      <w:r w:rsidR="00835400">
        <w:rPr>
          <w:lang w:val="sr-Latn-CS"/>
        </w:rPr>
        <w:t xml:space="preserve"> </w:t>
      </w:r>
      <w:r w:rsidRPr="00D96EF7" w:rsidR="00835400">
        <w:rPr>
          <w:lang w:val="sr-Latn-CS"/>
        </w:rPr>
        <w:t>član</w:t>
      </w:r>
      <w:r w:rsidR="00835400">
        <w:rPr>
          <w:lang w:val="sr-Latn-CS"/>
        </w:rPr>
        <w:t>ova tima</w:t>
      </w:r>
      <w:r w:rsidR="00C621C3">
        <w:t>:</w:t>
      </w:r>
    </w:p>
    <w:p w:rsidR="00C621C3" w:rsidP="00E81DD4">
      <w:pPr>
        <w:pStyle w:val="BodyText"/>
        <w:numPr>
          <w:ilvl w:val="0"/>
          <w:numId w:val="16"/>
        </w:numPr>
      </w:pPr>
      <w:r w:rsidR="00571DEA">
        <w:t>Stevan Ružić:</w:t>
      </w:r>
    </w:p>
    <w:p w:rsidR="00571DEA" w:rsidRPr="00ED7CBE" w:rsidP="00571DEA">
      <w:pPr>
        <w:pStyle w:val="BodyText"/>
        <w:numPr>
          <w:ilvl w:val="1"/>
          <w:numId w:val="16"/>
        </w:numPr>
      </w:pPr>
      <w:r w:rsidR="00ED7CBE">
        <w:t>Unapređenje u oblasti web programiranja</w:t>
      </w:r>
    </w:p>
    <w:p w:rsidR="00ED7CBE" w:rsidP="00571DEA">
      <w:pPr>
        <w:pStyle w:val="BodyText"/>
        <w:numPr>
          <w:ilvl w:val="1"/>
          <w:numId w:val="16"/>
        </w:numPr>
      </w:pPr>
      <w:r w:rsidR="00996663">
        <w:t>Unapređ</w:t>
      </w:r>
      <w:r>
        <w:t>enje znanja u oblasti projektovanja softvera</w:t>
      </w:r>
    </w:p>
    <w:p w:rsidR="00ED7CBE" w:rsidP="00ED7CBE">
      <w:pPr>
        <w:pStyle w:val="BodyText"/>
        <w:numPr>
          <w:ilvl w:val="0"/>
          <w:numId w:val="16"/>
        </w:numPr>
      </w:pPr>
      <w:r>
        <w:t>Nikola Cekić:</w:t>
      </w:r>
    </w:p>
    <w:p w:rsidR="00ED7CBE" w:rsidP="00ED7CBE">
      <w:pPr>
        <w:pStyle w:val="BodyText"/>
        <w:numPr>
          <w:ilvl w:val="1"/>
          <w:numId w:val="16"/>
        </w:numPr>
      </w:pPr>
      <w:r w:rsidR="00D6741F">
        <w:t>Unapredjenje u oblasti klijentskog dela aplikacije(Front-end)</w:t>
      </w:r>
    </w:p>
    <w:p w:rsidR="00D6741F" w:rsidP="00ED7CBE">
      <w:pPr>
        <w:pStyle w:val="BodyText"/>
        <w:numPr>
          <w:ilvl w:val="1"/>
          <w:numId w:val="16"/>
        </w:numPr>
      </w:pPr>
      <w:r w:rsidR="00996663">
        <w:t>Unapređ</w:t>
      </w:r>
      <w:r>
        <w:t>enje u pisanju dokumentacije</w:t>
      </w:r>
    </w:p>
    <w:p w:rsidR="00D6741F" w:rsidP="001E1015">
      <w:pPr>
        <w:pStyle w:val="BodyText"/>
        <w:numPr>
          <w:ilvl w:val="0"/>
          <w:numId w:val="25"/>
        </w:numPr>
      </w:pPr>
      <w:r>
        <w:t>Du</w:t>
      </w:r>
      <w:r>
        <w:t>šan Simić</w:t>
      </w:r>
      <w:r>
        <w:t>:</w:t>
      </w:r>
    </w:p>
    <w:p w:rsidR="00D6741F" w:rsidP="00E244FD">
      <w:pPr>
        <w:pStyle w:val="BodyText"/>
        <w:numPr>
          <w:ilvl w:val="0"/>
          <w:numId w:val="30"/>
        </w:numPr>
      </w:pPr>
      <w:r w:rsidR="00996663">
        <w:t>Unapređenje u oblasti serverskog dela aplikacije(Back-end)</w:t>
      </w:r>
    </w:p>
    <w:p w:rsidR="00996663" w:rsidRPr="00C621C3" w:rsidP="00E244FD">
      <w:pPr>
        <w:pStyle w:val="BodyText"/>
        <w:numPr>
          <w:ilvl w:val="0"/>
          <w:numId w:val="30"/>
        </w:numPr>
      </w:pPr>
      <w:r>
        <w:t>Unapređenje rada u timu</w:t>
      </w:r>
    </w:p>
    <w:p w:rsidR="00835400" w:rsidP="00835400">
      <w:pPr>
        <w:pStyle w:val="BodyText"/>
      </w:pPr>
      <w:r w:rsidR="00200A5C">
        <w:rPr>
          <w:lang w:val="sr-Latn-CS"/>
        </w:rPr>
        <w:t>O</w:t>
      </w:r>
      <w:r w:rsidRPr="00D96EF7">
        <w:rPr>
          <w:lang w:val="sr-Latn-CS"/>
        </w:rPr>
        <w:t>sobine član</w:t>
      </w:r>
      <w:r>
        <w:rPr>
          <w:lang w:val="sr-Latn-CS"/>
        </w:rPr>
        <w:t>ov</w:t>
      </w:r>
      <w:r w:rsidRPr="00D96EF7">
        <w:rPr>
          <w:lang w:val="sr-Latn-CS"/>
        </w:rPr>
        <w:t>a tima (</w:t>
      </w:r>
      <w:r>
        <w:rPr>
          <w:lang w:val="sr-Latn-CS"/>
        </w:rPr>
        <w:t>tip ličnosti</w:t>
      </w:r>
      <w:r w:rsidRPr="00D96EF7">
        <w:rPr>
          <w:lang w:val="sr-Latn-CS"/>
        </w:rPr>
        <w:t>)</w:t>
      </w:r>
      <w:r w:rsidR="00200A5C">
        <w:t>:</w:t>
      </w:r>
    </w:p>
    <w:p w:rsidR="00200A5C" w:rsidP="00200A5C">
      <w:pPr>
        <w:pStyle w:val="BodyText"/>
        <w:numPr>
          <w:ilvl w:val="0"/>
          <w:numId w:val="25"/>
        </w:numPr>
      </w:pPr>
      <w:r>
        <w:t>Stevan Ru</w:t>
      </w:r>
      <w:r>
        <w:t>žić</w:t>
      </w:r>
      <w:r>
        <w:t>:</w:t>
      </w:r>
    </w:p>
    <w:p w:rsidR="00200A5C" w:rsidRPr="00200A5C" w:rsidP="00200A5C">
      <w:pPr>
        <w:pStyle w:val="BodyText"/>
        <w:numPr>
          <w:ilvl w:val="1"/>
          <w:numId w:val="25"/>
        </w:numPr>
      </w:pPr>
      <w:r>
        <w:t>Li</w:t>
      </w:r>
      <w:r>
        <w:t>čnost materijalno motivisana</w:t>
      </w:r>
    </w:p>
    <w:p w:rsidR="00200A5C" w:rsidP="00200A5C">
      <w:pPr>
        <w:pStyle w:val="BodyText"/>
        <w:numPr>
          <w:ilvl w:val="0"/>
          <w:numId w:val="25"/>
        </w:numPr>
      </w:pPr>
      <w:r>
        <w:t>Nikola Cekić:</w:t>
      </w:r>
    </w:p>
    <w:p w:rsidR="00200A5C" w:rsidRPr="001459FE" w:rsidP="00200A5C">
      <w:pPr>
        <w:pStyle w:val="BodyText"/>
        <w:numPr>
          <w:ilvl w:val="1"/>
          <w:numId w:val="25"/>
        </w:numPr>
      </w:pPr>
      <w:r w:rsidR="001459FE">
        <w:t>Li</w:t>
      </w:r>
      <w:r w:rsidR="001459FE">
        <w:t>čnost motivisana resavanjem problema</w:t>
      </w:r>
    </w:p>
    <w:p w:rsidR="001459FE" w:rsidP="0004481A">
      <w:pPr>
        <w:pStyle w:val="BodyText"/>
        <w:numPr>
          <w:ilvl w:val="0"/>
          <w:numId w:val="32"/>
        </w:numPr>
      </w:pPr>
      <w:r w:rsidR="0004481A">
        <w:t>Dušan Simić:</w:t>
      </w:r>
    </w:p>
    <w:p w:rsidR="0004481A" w:rsidP="0004481A">
      <w:pPr>
        <w:pStyle w:val="BodyText"/>
        <w:numPr>
          <w:ilvl w:val="1"/>
          <w:numId w:val="32"/>
        </w:numPr>
      </w:pPr>
      <w:r>
        <w:t>Ličnost motivisana zadatkom</w:t>
      </w:r>
    </w:p>
    <w:p w:rsidR="00200A5C" w:rsidRPr="00200A5C" w:rsidP="00835400">
      <w:pPr>
        <w:pStyle w:val="BodyText"/>
      </w:pPr>
    </w:p>
    <w:p w:rsidR="00835400" w:rsidRPr="006F61C6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:rsidR="00835400" w:rsidP="00835400">
      <w:pPr>
        <w:pStyle w:val="BodyText"/>
        <w:rPr>
          <w:lang w:val="sr-Latn-CS"/>
        </w:rPr>
      </w:pPr>
      <w:r w:rsidR="00A82B09">
        <w:t>Kriterijumi</w:t>
      </w:r>
      <w:r>
        <w:t xml:space="preserve"> za izbor vođe </w:t>
      </w:r>
      <w:r w:rsidRPr="00D96EF7">
        <w:rPr>
          <w:lang w:val="sr-Latn-CS"/>
        </w:rPr>
        <w:t>tima</w:t>
      </w:r>
      <w:r w:rsidR="00A82B09">
        <w:rPr>
          <w:lang w:val="sr-Latn-CS"/>
        </w:rPr>
        <w:t>:</w:t>
      </w:r>
    </w:p>
    <w:p w:rsidR="00A82B09" w:rsidP="00A82B09">
      <w:pPr>
        <w:pStyle w:val="BodyText"/>
        <w:numPr>
          <w:ilvl w:val="0"/>
          <w:numId w:val="33"/>
        </w:numPr>
      </w:pPr>
      <w:r>
        <w:t>Iskustvo u razvoju web aplikacija</w:t>
      </w:r>
    </w:p>
    <w:p w:rsidR="00A82B09" w:rsidP="00A82B09">
      <w:pPr>
        <w:pStyle w:val="BodyText"/>
        <w:numPr>
          <w:ilvl w:val="0"/>
          <w:numId w:val="33"/>
        </w:numPr>
      </w:pPr>
      <w:r>
        <w:t>Prethodno iskustvo u razvoju slicnih projekata</w:t>
      </w:r>
    </w:p>
    <w:p w:rsidR="00BE42C1" w:rsidRPr="00A82B09" w:rsidP="00630FD2">
      <w:pPr>
        <w:pStyle w:val="BodyText"/>
        <w:numPr>
          <w:ilvl w:val="0"/>
          <w:numId w:val="33"/>
        </w:numPr>
      </w:pPr>
      <w:r w:rsidR="00A82B09">
        <w:t>Radne navike</w:t>
      </w:r>
    </w:p>
    <w:p w:rsidR="00835400" w:rsidP="00835400">
      <w:pPr>
        <w:pStyle w:val="BodyText"/>
      </w:pPr>
      <w:r w:rsidR="00630FD2">
        <w:t>Obrazložen odgovor za izbor vođe tima</w:t>
      </w:r>
      <w:r w:rsidR="00630FD2">
        <w:t>:</w:t>
      </w:r>
    </w:p>
    <w:p w:rsidR="00630FD2" w:rsidP="00835400">
      <w:pPr>
        <w:pStyle w:val="BodyText"/>
      </w:pPr>
      <w:r w:rsidR="000A0273">
        <w:t xml:space="preserve">Nakon konsultacija </w:t>
      </w:r>
      <w:r>
        <w:t xml:space="preserve">sa ostalim članovima tima, doneta je odluka da na osnovu navedenih osobina, </w:t>
      </w:r>
    </w:p>
    <w:p w:rsidR="00630FD2" w:rsidP="00835400">
      <w:pPr>
        <w:pStyle w:val="BodyText"/>
      </w:pPr>
      <w:r>
        <w:t xml:space="preserve">karakteristika i sposobnosti </w:t>
      </w:r>
      <w:r w:rsidR="000A0273">
        <w:t>vođa tima bude Stevan Ružić.</w:t>
      </w:r>
    </w:p>
    <w:p w:rsidR="00293D70" w:rsidP="00835400">
      <w:pPr>
        <w:pStyle w:val="BodyText"/>
      </w:pPr>
    </w:p>
    <w:p w:rsidR="00293D70" w:rsidP="00835400">
      <w:pPr>
        <w:pStyle w:val="BodyText"/>
      </w:pPr>
    </w:p>
    <w:p w:rsidR="00630FD2" w:rsidRPr="00630FD2" w:rsidP="00835400">
      <w:pPr>
        <w:pStyle w:val="BodyText"/>
      </w:pPr>
    </w:p>
    <w:p w:rsidR="00995C29" w:rsidRPr="006F61C6" w:rsidP="00995C29">
      <w:pPr>
        <w:pStyle w:val="Heading1"/>
        <w:rPr>
          <w:lang w:val="sr-Latn-CS"/>
        </w:rPr>
      </w:pPr>
      <w:bookmarkStart w:id="7" w:name="_Toc507815242"/>
      <w:r w:rsidR="00D62E1E">
        <w:rPr>
          <w:lang w:val="sr-Latn-CS"/>
        </w:rPr>
        <w:t>Komunikacija</w:t>
      </w:r>
      <w:bookmarkEnd w:id="7"/>
    </w:p>
    <w:p w:rsidR="00995C29" w:rsidP="00995C29">
      <w:pPr>
        <w:pStyle w:val="BodyText"/>
      </w:pPr>
      <w:r w:rsidR="002B01A9">
        <w:rPr>
          <w:lang w:val="sr-Latn-CS"/>
        </w:rPr>
        <w:t>N</w:t>
      </w:r>
      <w:r w:rsidR="00D62E1E">
        <w:rPr>
          <w:lang w:val="sr-Latn-CS"/>
        </w:rPr>
        <w:t>ačin komunikacije</w:t>
      </w:r>
      <w:r w:rsidR="002B01A9">
        <w:t>:</w:t>
      </w:r>
    </w:p>
    <w:p w:rsidR="0007746A" w:rsidP="0007746A">
      <w:pPr>
        <w:pStyle w:val="BodyText"/>
        <w:numPr>
          <w:ilvl w:val="0"/>
          <w:numId w:val="34"/>
        </w:numPr>
      </w:pPr>
      <w:r>
        <w:t>Preko Tims-a</w:t>
      </w:r>
    </w:p>
    <w:p w:rsidR="0007746A" w:rsidRPr="002B01A9" w:rsidP="0007746A">
      <w:pPr>
        <w:pStyle w:val="BodyText"/>
        <w:numPr>
          <w:ilvl w:val="0"/>
          <w:numId w:val="34"/>
        </w:numPr>
      </w:pPr>
      <w:r>
        <w:t>Sastanci uživo</w:t>
      </w:r>
    </w:p>
    <w:p w:rsidR="00995C29" w:rsidP="00995C29">
      <w:pPr>
        <w:pStyle w:val="BodyText"/>
      </w:pPr>
      <w:r w:rsidR="0007746A">
        <w:rPr>
          <w:lang w:val="sr-Latn-CS"/>
        </w:rPr>
        <w:t>Način</w:t>
      </w:r>
      <w:r w:rsidR="00D62E1E">
        <w:rPr>
          <w:lang w:val="sr-Latn-CS"/>
        </w:rPr>
        <w:t xml:space="preserve"> održavanja sastanaka</w:t>
      </w:r>
      <w:r w:rsidR="0007746A">
        <w:t>:</w:t>
      </w:r>
    </w:p>
    <w:p w:rsidR="0007746A" w:rsidRPr="0007746A" w:rsidP="0007746A">
      <w:pPr>
        <w:pStyle w:val="BodyText"/>
        <w:numPr>
          <w:ilvl w:val="0"/>
          <w:numId w:val="35"/>
        </w:numPr>
      </w:pPr>
      <w:r w:rsidR="00E11BF8">
        <w:t xml:space="preserve">U skladu sa obavezama svakog </w:t>
      </w:r>
      <w:r w:rsidR="00E11BF8">
        <w:t>člana tima,</w:t>
      </w:r>
      <w:r w:rsidR="00CC11E8">
        <w:t xml:space="preserve"> </w:t>
      </w:r>
      <w:r w:rsidR="00E11BF8">
        <w:t>na dogovoreno mesto u dogovoreno vreme</w:t>
      </w:r>
    </w:p>
    <w:p w:rsidR="00D62E1E" w:rsidP="00995C29">
      <w:pPr>
        <w:pStyle w:val="BodyText"/>
        <w:rPr>
          <w:lang w:val="sr-Latn-CS"/>
        </w:rPr>
      </w:pPr>
      <w:r w:rsidR="00077599">
        <w:rPr>
          <w:lang w:val="sr-Latn-CS"/>
        </w:rPr>
        <w:t>K</w:t>
      </w:r>
      <w:r w:rsidRPr="00995C29">
        <w:rPr>
          <w:lang w:val="sr-Latn-CS"/>
        </w:rPr>
        <w:t xml:space="preserve">ako će biti vođena </w:t>
      </w:r>
      <w:r>
        <w:rPr>
          <w:lang w:val="sr-Latn-CS"/>
        </w:rPr>
        <w:t>evidencija o odlukama</w:t>
      </w:r>
      <w:r w:rsidRPr="00995C29">
        <w:rPr>
          <w:lang w:val="sr-Latn-CS"/>
        </w:rPr>
        <w:t xml:space="preserve"> u toku </w:t>
      </w:r>
      <w:r>
        <w:rPr>
          <w:lang w:val="sr-Latn-CS"/>
        </w:rPr>
        <w:t>izrade projekta</w:t>
      </w:r>
      <w:r w:rsidR="00CC11E8">
        <w:rPr>
          <w:lang w:val="sr-Latn-CS"/>
        </w:rPr>
        <w:t>:</w:t>
      </w:r>
    </w:p>
    <w:p w:rsidR="00CC11E8" w:rsidP="00CC11E8">
      <w:pPr>
        <w:pStyle w:val="BodyText"/>
        <w:numPr>
          <w:ilvl w:val="0"/>
          <w:numId w:val="35"/>
        </w:numPr>
        <w:rPr>
          <w:lang w:val="sr-Latn-CS"/>
        </w:rPr>
      </w:pPr>
      <w:r w:rsidR="00494401">
        <w:rPr>
          <w:lang w:val="sr-Latn-CS"/>
        </w:rPr>
        <w:t xml:space="preserve">Prikupljanje ideja, slanje u grupnom četu, uvažavanje ideje svakog člana tima i </w:t>
      </w:r>
      <w:r w:rsidR="00491C3F">
        <w:rPr>
          <w:lang w:val="sr-Latn-CS"/>
        </w:rPr>
        <w:t>donošenje zaključka.</w:t>
      </w:r>
    </w:p>
    <w:p w:rsidR="00D62E1E" w:rsidP="00D62E1E">
      <w:pPr>
        <w:pStyle w:val="BodyText"/>
        <w:rPr>
          <w:lang w:val="sr-Latn-CS"/>
        </w:rPr>
      </w:pPr>
      <w:r w:rsidR="00CC11E8">
        <w:rPr>
          <w:lang w:val="sr-Latn-CS"/>
        </w:rPr>
        <w:t>Način</w:t>
      </w:r>
      <w:r>
        <w:rPr>
          <w:lang w:val="sr-Latn-CS"/>
        </w:rPr>
        <w:t xml:space="preserve"> razmene</w:t>
      </w:r>
      <w:r w:rsidRPr="00995C29">
        <w:rPr>
          <w:lang w:val="sr-Latn-CS"/>
        </w:rPr>
        <w:t xml:space="preserve"> </w:t>
      </w:r>
      <w:r w:rsidR="00CC11E8">
        <w:rPr>
          <w:lang w:val="sr-Latn-CS"/>
        </w:rPr>
        <w:t>podataka:</w:t>
      </w:r>
    </w:p>
    <w:p w:rsidR="00CC11E8" w:rsidRPr="00CC11E8" w:rsidP="00CC11E8">
      <w:pPr>
        <w:pStyle w:val="BodyText"/>
        <w:numPr>
          <w:ilvl w:val="0"/>
          <w:numId w:val="35"/>
        </w:numPr>
      </w:pPr>
      <w:r>
        <w:rPr>
          <w:lang w:val="sr-Latn-CS"/>
        </w:rPr>
        <w:t>Teams</w:t>
      </w:r>
    </w:p>
    <w:p w:rsidR="00CC11E8" w:rsidRPr="00CC11E8" w:rsidP="00CC11E8">
      <w:pPr>
        <w:pStyle w:val="BodyText"/>
        <w:numPr>
          <w:ilvl w:val="0"/>
          <w:numId w:val="35"/>
        </w:numPr>
      </w:pPr>
      <w:r>
        <w:rPr>
          <w:lang w:val="sr-Latn-CS"/>
        </w:rPr>
        <w:t>BitBucket</w:t>
      </w:r>
    </w:p>
    <w:p w:rsidR="00835400" w:rsidRPr="006F61C6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:rsidR="00835400" w:rsidP="00835400">
      <w:pPr>
        <w:pStyle w:val="BodyText"/>
        <w:rPr>
          <w:lang w:val="sr-Latn-CS"/>
        </w:rPr>
      </w:pPr>
      <w:r w:rsidR="00A26CC3">
        <w:rPr>
          <w:lang w:val="sr-Latn-CS"/>
        </w:rPr>
        <w:t>P</w:t>
      </w:r>
      <w:r w:rsidR="00995C29">
        <w:rPr>
          <w:lang w:val="sr-Latn-CS"/>
        </w:rPr>
        <w:t>rosečan</w:t>
      </w:r>
      <w:r w:rsidRPr="00D96EF7">
        <w:rPr>
          <w:lang w:val="sr-Latn-CS"/>
        </w:rPr>
        <w:t xml:space="preserve"> </w:t>
      </w:r>
      <w:r>
        <w:rPr>
          <w:lang w:val="sr-Latn-CS"/>
        </w:rPr>
        <w:t>nedeljni broj sati rada na</w:t>
      </w:r>
      <w:r w:rsidR="00995C29">
        <w:rPr>
          <w:lang w:val="sr-Latn-CS"/>
        </w:rPr>
        <w:t xml:space="preserve"> izradi projekta</w:t>
      </w:r>
      <w:r>
        <w:rPr>
          <w:lang w:val="sr-Latn-CS"/>
        </w:rPr>
        <w:t xml:space="preserve"> </w:t>
      </w:r>
      <w:r w:rsidR="00D62E1E">
        <w:rPr>
          <w:lang w:val="sr-Latn-CS"/>
        </w:rPr>
        <w:t>(pojedinačno i timski)</w:t>
      </w:r>
    </w:p>
    <w:p w:rsidR="00A26CC3" w:rsidP="00835400">
      <w:pPr>
        <w:pStyle w:val="BodyText"/>
      </w:pPr>
      <w:r>
        <w:rPr>
          <w:lang w:val="sr-Latn-CS"/>
        </w:rPr>
        <w:t>Timski</w:t>
      </w:r>
      <w:r>
        <w:t>:</w:t>
      </w:r>
    </w:p>
    <w:p w:rsidR="00A26CC3" w:rsidP="00A26CC3">
      <w:pPr>
        <w:pStyle w:val="BodyText"/>
        <w:numPr>
          <w:ilvl w:val="0"/>
          <w:numId w:val="36"/>
        </w:numPr>
      </w:pPr>
      <w:r w:rsidR="004A1DB9">
        <w:t>10 sati nedeljno</w:t>
      </w:r>
    </w:p>
    <w:p w:rsidR="006A2CF4" w:rsidP="006A2CF4">
      <w:pPr>
        <w:pStyle w:val="BodyText"/>
      </w:pPr>
      <w:r>
        <w:t>Pojedina</w:t>
      </w:r>
      <w:r>
        <w:t>čno</w:t>
      </w:r>
      <w:r>
        <w:t>:</w:t>
      </w:r>
    </w:p>
    <w:p w:rsidR="006A2CF4" w:rsidRPr="006A2CF4" w:rsidP="006A2CF4">
      <w:pPr>
        <w:pStyle w:val="BodyText"/>
        <w:numPr>
          <w:ilvl w:val="0"/>
          <w:numId w:val="36"/>
        </w:numPr>
      </w:pPr>
      <w:r>
        <w:t>Od 5-</w:t>
      </w:r>
      <w:r w:rsidR="000E56A7">
        <w:t>10 sati</w:t>
      </w:r>
    </w:p>
    <w:p w:rsidR="00835400" w:rsidP="00835400">
      <w:pPr>
        <w:pStyle w:val="BodyText"/>
      </w:pPr>
      <w:r w:rsidRPr="00835400">
        <w:t>Isplanirati odsustvo članova tima</w:t>
      </w:r>
      <w:r w:rsidR="00324A71">
        <w:t>:</w:t>
      </w:r>
    </w:p>
    <w:p w:rsidR="00EC6E05" w:rsidP="00EC6E05">
      <w:pPr>
        <w:pStyle w:val="BodyText"/>
        <w:numPr>
          <w:ilvl w:val="0"/>
          <w:numId w:val="36"/>
        </w:numPr>
        <w:rPr>
          <w:lang w:val="sr-Latn-CS"/>
        </w:rPr>
      </w:pPr>
      <w:r w:rsidR="003D6836">
        <w:rPr>
          <w:lang w:val="sr-Latn-CS"/>
        </w:rPr>
        <w:t>Nedeljno od  20 - 25 sati je predvidjeno za predavanja</w:t>
      </w:r>
    </w:p>
    <w:p w:rsidR="00EC6E05" w:rsidP="00EC6E0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Nedeljno 3 sata je predvidjeno za trening</w:t>
      </w:r>
    </w:p>
    <w:p w:rsidR="00EC6E05" w:rsidRPr="00EC6E05" w:rsidP="00EC6E05">
      <w:pPr>
        <w:pStyle w:val="BodyText"/>
        <w:numPr>
          <w:ilvl w:val="0"/>
          <w:numId w:val="36"/>
        </w:numPr>
        <w:rPr>
          <w:lang w:val="sr-Latn-CS"/>
        </w:rPr>
      </w:pPr>
      <w:r w:rsidR="00AA2075">
        <w:rPr>
          <w:lang w:val="sr-Latn-CS"/>
        </w:rPr>
        <w:t>Dnevne</w:t>
      </w:r>
      <w:r w:rsidR="007031C7">
        <w:rPr>
          <w:lang w:val="sr-Latn-CS"/>
        </w:rPr>
        <w:t xml:space="preserve"> </w:t>
      </w:r>
      <w:r>
        <w:rPr>
          <w:lang w:val="sr-Latn-CS"/>
        </w:rPr>
        <w:t xml:space="preserve"> aktivnosti 7 sati nedeljno</w:t>
      </w:r>
    </w:p>
    <w:p w:rsidR="00995C29" w:rsidP="00995C29">
      <w:pPr>
        <w:pStyle w:val="BodyText"/>
        <w:rPr>
          <w:lang w:val="sr-Latn-CS"/>
        </w:rPr>
      </w:pPr>
      <w:r>
        <w:rPr>
          <w:lang w:val="sr-Latn-CS"/>
        </w:rPr>
        <w:t>Proceniti ukupan broj sati rada na izradi projekta</w:t>
      </w:r>
      <w:r w:rsidR="00324A71">
        <w:rPr>
          <w:lang w:val="sr-Latn-CS"/>
        </w:rPr>
        <w:t>:</w:t>
      </w:r>
    </w:p>
    <w:p w:rsidR="00324A71" w:rsidP="00324A71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rStyle w:val="normaltextrun"/>
          <w:color w:val="000000"/>
          <w:shd w:val="clear" w:color="auto" w:fill="FFFFFF"/>
          <w:lang w:val="sr-Latn-CS"/>
        </w:rPr>
        <w:t>Sa obzirom na broj nedelja potrebnih za izradu projekata i prosečnih sati nedeljno, preko 110h će biti potrebno za izradu projekta, odnosno aplikacije i dokumentacije.</w:t>
      </w:r>
      <w:r>
        <w:rPr>
          <w:rStyle w:val="eop"/>
          <w:color w:val="000000"/>
          <w:shd w:val="clear" w:color="auto" w:fill="FFFFFF"/>
        </w:rPr>
        <w:t> </w:t>
      </w:r>
    </w:p>
    <w:p w:rsidR="00835400" w:rsidP="00835400">
      <w:pPr>
        <w:pStyle w:val="BodyText"/>
      </w:pPr>
    </w:p>
    <w:p w:rsidR="002343C5" w:rsidRPr="006F61C6">
      <w:pPr>
        <w:pStyle w:val="BodyText"/>
        <w:rPr>
          <w:lang w:val="sr-Latn-CS"/>
        </w:rPr>
      </w:pPr>
    </w:p>
    <w:sectPr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>
      <w:tblPrEx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>
          <w:pPr>
            <w:ind w:right="360"/>
            <w:rPr>
              <w:lang w:val="sr-Latn-CS"/>
            </w:rPr>
          </w:pPr>
          <w:r w:rsidRPr="006D0694" w:rsidR="006F61C6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P="004638E6">
          <w:pPr>
            <w:jc w:val="center"/>
            <w:rPr>
              <w:lang w:val="sr-Latn-CS"/>
            </w:rPr>
          </w:pPr>
          <w:r w:rsidRPr="006D0694">
            <w:rPr>
              <w:rFonts w:ascii="Symbol" w:hAnsi="Symbol"/>
              <w:lang w:val="sr-Latn-CS"/>
            </w:rPr>
            <w:sym w:font="Symbol" w:char="F0D3"/>
          </w:r>
          <w:r w:rsidR="004638E6">
            <w:rPr>
              <w:lang w:val="sr-Latn-CS"/>
            </w:rPr>
            <w:t>DNSTeam</w:t>
          </w:r>
          <w:r w:rsidRPr="006D0694">
            <w:rPr>
              <w:lang w:val="sr-Latn-CS"/>
            </w:rPr>
            <w:t xml:space="preserve">, </w:t>
          </w:r>
          <w:r w:rsidRPr="006D0694" w:rsidR="006F61C6">
            <w:rPr>
              <w:lang w:val="sr-Latn-CS"/>
            </w:rPr>
            <w:t>20</w:t>
          </w:r>
          <w:r w:rsidR="004638E6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>
          <w:pPr>
            <w:jc w:val="right"/>
            <w:rPr>
              <w:lang w:val="sr-Latn-CS"/>
            </w:rPr>
          </w:pPr>
          <w:r w:rsidRPr="006D0694" w:rsidR="006F61C6">
            <w:rPr>
              <w:lang w:val="sr-Latn-CS"/>
            </w:rPr>
            <w:t>Strana</w:t>
          </w:r>
          <w:r w:rsidRPr="006D0694">
            <w:rPr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35FA8"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</w:t>
          </w:r>
          <w:r w:rsidRPr="006D0694" w:rsidR="006F61C6">
            <w:rPr>
              <w:rStyle w:val="PageNumber"/>
              <w:lang w:val="sr-Latn-CS"/>
            </w:rPr>
            <w:t>od</w:t>
          </w:r>
          <w:r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35FA8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rPr>
        <w:sz w:val="24"/>
      </w:rPr>
    </w:pPr>
  </w:p>
  <w:p w:rsidR="002343C5">
    <w:pPr>
      <w:pBdr>
        <w:top w:val="single" w:sz="6" w:space="1" w:color="auto"/>
      </w:pBdr>
      <w:rPr>
        <w:sz w:val="24"/>
      </w:rPr>
    </w:pPr>
  </w:p>
  <w:p w:rsidR="002343C5" w:rsidRPr="006F61C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 w:rsidR="00824C49">
      <w:rPr>
        <w:rFonts w:ascii="Arial" w:hAnsi="Arial"/>
        <w:b/>
        <w:sz w:val="36"/>
      </w:rPr>
      <w:t>DNS</w:t>
    </w:r>
    <w:r w:rsidR="009D21FF">
      <w:rPr>
        <w:rFonts w:ascii="Arial" w:hAnsi="Arial"/>
        <w:b/>
        <w:sz w:val="36"/>
      </w:rPr>
      <w:t>Team</w:t>
    </w:r>
  </w:p>
  <w:p w:rsidR="002343C5">
    <w:pPr>
      <w:pBdr>
        <w:bottom w:val="single" w:sz="6" w:space="1" w:color="auto"/>
      </w:pBdr>
      <w:jc w:val="right"/>
      <w:rPr>
        <w:sz w:val="24"/>
      </w:rPr>
    </w:pPr>
  </w:p>
  <w:p w:rsidR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>
      <w:tblPrEx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Ex>
      <w:tc>
        <w:tcPr>
          <w:tcW w:w="6379" w:type="dxa"/>
        </w:tcPr>
        <w:p w:rsidR="002343C5" w:rsidRPr="006D0694">
          <w:pPr>
            <w:rPr>
              <w:lang w:val="sr-Latn-CS"/>
            </w:rPr>
          </w:pPr>
          <w:r w:rsidR="00DC3AF8">
            <w:rPr>
              <w:lang w:val="sr-Latn-CS"/>
            </w:rPr>
            <w:t>GiveWave</w:t>
          </w:r>
        </w:p>
      </w:tc>
      <w:tc>
        <w:tcPr>
          <w:tcW w:w="3179" w:type="dxa"/>
        </w:tcPr>
        <w:p w:rsidR="002343C5" w:rsidRPr="006D069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>
      <w:tblPrEx>
        <w:tblW w:w="0" w:type="auto"/>
        <w:tblLayout w:type="fixed"/>
        <w:tblLook w:val="0000"/>
      </w:tblPrEx>
      <w:tc>
        <w:tcPr>
          <w:tcW w:w="6379" w:type="dxa"/>
        </w:tcPr>
        <w:p w:rsidR="002343C5" w:rsidRPr="006D0694">
          <w:pPr>
            <w:rPr>
              <w:lang w:val="sr-Latn-CS"/>
            </w:rPr>
          </w:pPr>
          <w:r w:rsidRPr="006D0694" w:rsidR="006F61C6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P="006273AF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273AF">
            <w:rPr>
              <w:lang w:val="sr-Latn-CS"/>
            </w:rPr>
            <w:t>05</w:t>
          </w:r>
          <w:r w:rsidRPr="006D0694" w:rsidR="006F61C6">
            <w:rPr>
              <w:lang w:val="sr-Latn-CS"/>
            </w:rPr>
            <w:t>.0</w:t>
          </w:r>
          <w:r w:rsidR="006273AF">
            <w:rPr>
              <w:lang w:val="sr-Latn-CS"/>
            </w:rPr>
            <w:t>3</w:t>
          </w:r>
          <w:r w:rsidRPr="006D0694" w:rsidR="006F61C6">
            <w:rPr>
              <w:lang w:val="sr-Latn-CS"/>
            </w:rPr>
            <w:t>.20</w:t>
          </w:r>
          <w:r w:rsidR="006273AF">
            <w:rPr>
              <w:lang w:val="sr-Latn-CS"/>
            </w:rPr>
            <w:t>23</w:t>
          </w:r>
          <w:r w:rsidRPr="006D0694" w:rsidR="006F61C6">
            <w:rPr>
              <w:lang w:val="sr-Latn-CS"/>
            </w:rPr>
            <w:t>. god.</w:t>
          </w:r>
        </w:p>
      </w:tc>
    </w:tr>
    <w:tr>
      <w:tblPrEx>
        <w:tblW w:w="0" w:type="auto"/>
        <w:tblLayout w:type="fixed"/>
        <w:tblLook w:val="0000"/>
      </w:tblPrEx>
      <w:tc>
        <w:tcPr>
          <w:tcW w:w="9558" w:type="dxa"/>
          <w:gridSpan w:val="2"/>
        </w:tcPr>
        <w:p w:rsidR="002343C5" w:rsidRPr="006D0694" w:rsidP="00E547A9">
          <w:pPr>
            <w:rPr>
              <w:lang w:val="sr-Latn-CS"/>
            </w:rPr>
          </w:pPr>
          <w:r w:rsidRPr="006D0694" w:rsidR="006F61C6">
            <w:rPr>
              <w:lang w:val="sr-Latn-CS"/>
            </w:rPr>
            <w:t>SWE-</w:t>
          </w:r>
          <w:r w:rsidR="00E547A9">
            <w:rPr>
              <w:lang w:val="sr-Latn-CS"/>
            </w:rPr>
            <w:t>GiveWave</w:t>
          </w:r>
          <w:r w:rsidR="006D41CE">
            <w:rPr>
              <w:lang w:val="sr-Latn-CS"/>
            </w:rPr>
            <w:t>-</w:t>
          </w:r>
          <w:r w:rsidRPr="006D0694" w:rsidR="006F61C6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862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DE3E5A"/>
    <w:multiLevelType w:val="hybridMultilevel"/>
    <w:tmpl w:val="1B3AF61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271BFB"/>
    <w:multiLevelType w:val="hybridMultilevel"/>
    <w:tmpl w:val="283E33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91F0873"/>
    <w:multiLevelType w:val="hybridMultilevel"/>
    <w:tmpl w:val="BDBA37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F67AF8"/>
    <w:multiLevelType w:val="hybridMultilevel"/>
    <w:tmpl w:val="A028A7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357722"/>
    <w:multiLevelType w:val="hybridMultilevel"/>
    <w:tmpl w:val="BB227C3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A67278E"/>
    <w:multiLevelType w:val="hybridMultilevel"/>
    <w:tmpl w:val="666EE21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A8F1DED"/>
    <w:multiLevelType w:val="hybridMultilevel"/>
    <w:tmpl w:val="789EEB3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0B13A2"/>
    <w:multiLevelType w:val="hybridMultilevel"/>
    <w:tmpl w:val="C3E2390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031DC3"/>
    <w:multiLevelType w:val="hybridMultilevel"/>
    <w:tmpl w:val="0506F468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D019E3"/>
    <w:multiLevelType w:val="hybridMultilevel"/>
    <w:tmpl w:val="9A24C6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6">
    <w:nsid w:val="365E638B"/>
    <w:multiLevelType w:val="hybridMultilevel"/>
    <w:tmpl w:val="2AB0269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6F52095"/>
    <w:multiLevelType w:val="hybridMultilevel"/>
    <w:tmpl w:val="A2E268C8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CE024BE"/>
    <w:multiLevelType w:val="hybridMultilevel"/>
    <w:tmpl w:val="7AF6A7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3170C58"/>
    <w:multiLevelType w:val="hybridMultilevel"/>
    <w:tmpl w:val="96CEFE5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3AE0B65"/>
    <w:multiLevelType w:val="hybridMultilevel"/>
    <w:tmpl w:val="869CA3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0254A4"/>
    <w:multiLevelType w:val="hybridMultilevel"/>
    <w:tmpl w:val="9D9A9C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7592FA5"/>
    <w:multiLevelType w:val="hybridMultilevel"/>
    <w:tmpl w:val="F37212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A64AA8"/>
    <w:multiLevelType w:val="hybridMultilevel"/>
    <w:tmpl w:val="67628A6A"/>
    <w:lvl w:ilvl="0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912" w:hanging="360"/>
      </w:pPr>
    </w:lvl>
    <w:lvl w:ilvl="2" w:tentative="1">
      <w:start w:val="1"/>
      <w:numFmt w:val="lowerRoman"/>
      <w:lvlText w:val="%3."/>
      <w:lvlJc w:val="right"/>
      <w:pPr>
        <w:ind w:left="3632" w:hanging="180"/>
      </w:pPr>
    </w:lvl>
    <w:lvl w:ilvl="3" w:tentative="1">
      <w:start w:val="1"/>
      <w:numFmt w:val="decimal"/>
      <w:lvlText w:val="%4."/>
      <w:lvlJc w:val="left"/>
      <w:pPr>
        <w:ind w:left="4352" w:hanging="360"/>
      </w:pPr>
    </w:lvl>
    <w:lvl w:ilvl="4" w:tentative="1">
      <w:start w:val="1"/>
      <w:numFmt w:val="lowerLetter"/>
      <w:lvlText w:val="%5."/>
      <w:lvlJc w:val="left"/>
      <w:pPr>
        <w:ind w:left="5072" w:hanging="360"/>
      </w:pPr>
    </w:lvl>
    <w:lvl w:ilvl="5" w:tentative="1">
      <w:start w:val="1"/>
      <w:numFmt w:val="lowerRoman"/>
      <w:lvlText w:val="%6."/>
      <w:lvlJc w:val="right"/>
      <w:pPr>
        <w:ind w:left="5792" w:hanging="180"/>
      </w:pPr>
    </w:lvl>
    <w:lvl w:ilvl="6" w:tentative="1">
      <w:start w:val="1"/>
      <w:numFmt w:val="decimal"/>
      <w:lvlText w:val="%7."/>
      <w:lvlJc w:val="left"/>
      <w:pPr>
        <w:ind w:left="6512" w:hanging="360"/>
      </w:pPr>
    </w:lvl>
    <w:lvl w:ilvl="7" w:tentative="1">
      <w:start w:val="1"/>
      <w:numFmt w:val="lowerLetter"/>
      <w:lvlText w:val="%8."/>
      <w:lvlJc w:val="left"/>
      <w:pPr>
        <w:ind w:left="7232" w:hanging="360"/>
      </w:pPr>
    </w:lvl>
    <w:lvl w:ilvl="8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9">
    <w:nsid w:val="5F0D34FA"/>
    <w:multiLevelType w:val="hybridMultilevel"/>
    <w:tmpl w:val="BA1095C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EC143C"/>
    <w:multiLevelType w:val="hybridMultilevel"/>
    <w:tmpl w:val="D9D8CE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E395D4B"/>
    <w:multiLevelType w:val="hybridMultilevel"/>
    <w:tmpl w:val="AF10AD7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643349F"/>
    <w:multiLevelType w:val="hybridMultilevel"/>
    <w:tmpl w:val="CCE85A4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6AD17F2"/>
    <w:multiLevelType w:val="hybridMultilevel"/>
    <w:tmpl w:val="E408977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FB0E79"/>
    <w:multiLevelType w:val="hybridMultilevel"/>
    <w:tmpl w:val="DD56D47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2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29"/>
  </w:num>
  <w:num w:numId="16">
    <w:abstractNumId w:val="34"/>
  </w:num>
  <w:num w:numId="17">
    <w:abstractNumId w:val="33"/>
  </w:num>
  <w:num w:numId="18">
    <w:abstractNumId w:val="8"/>
  </w:num>
  <w:num w:numId="19">
    <w:abstractNumId w:val="13"/>
  </w:num>
  <w:num w:numId="20">
    <w:abstractNumId w:val="19"/>
  </w:num>
  <w:num w:numId="21">
    <w:abstractNumId w:val="4"/>
  </w:num>
  <w:num w:numId="22">
    <w:abstractNumId w:val="10"/>
  </w:num>
  <w:num w:numId="23">
    <w:abstractNumId w:val="11"/>
  </w:num>
  <w:num w:numId="24">
    <w:abstractNumId w:val="35"/>
  </w:num>
  <w:num w:numId="25">
    <w:abstractNumId w:val="1"/>
  </w:num>
  <w:num w:numId="26">
    <w:abstractNumId w:val="26"/>
  </w:num>
  <w:num w:numId="27">
    <w:abstractNumId w:val="9"/>
  </w:num>
  <w:num w:numId="28">
    <w:abstractNumId w:val="16"/>
  </w:num>
  <w:num w:numId="29">
    <w:abstractNumId w:val="32"/>
  </w:num>
  <w:num w:numId="30">
    <w:abstractNumId w:val="28"/>
  </w:num>
  <w:num w:numId="31">
    <w:abstractNumId w:val="21"/>
  </w:num>
  <w:num w:numId="32">
    <w:abstractNumId w:val="6"/>
  </w:num>
  <w:num w:numId="33">
    <w:abstractNumId w:val="27"/>
  </w:num>
  <w:num w:numId="34">
    <w:abstractNumId w:val="5"/>
  </w:num>
  <w:num w:numId="35">
    <w:abstractNumId w:val="30"/>
  </w:num>
  <w:num w:numId="36">
    <w:abstractNumId w:val="25"/>
  </w:num>
  <w:num w:numId="37">
    <w:abstractNumId w:val="2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1C6"/>
    <w:rsid w:val="000012A9"/>
    <w:rsid w:val="0004481A"/>
    <w:rsid w:val="00060781"/>
    <w:rsid w:val="0007746A"/>
    <w:rsid w:val="00077599"/>
    <w:rsid w:val="0008793D"/>
    <w:rsid w:val="00097D46"/>
    <w:rsid w:val="000A0273"/>
    <w:rsid w:val="000E56A7"/>
    <w:rsid w:val="000F100C"/>
    <w:rsid w:val="000F5EE8"/>
    <w:rsid w:val="00103833"/>
    <w:rsid w:val="00117910"/>
    <w:rsid w:val="00127A4F"/>
    <w:rsid w:val="001459FE"/>
    <w:rsid w:val="001501FF"/>
    <w:rsid w:val="00150CCA"/>
    <w:rsid w:val="00151CDF"/>
    <w:rsid w:val="00157DAE"/>
    <w:rsid w:val="0019348B"/>
    <w:rsid w:val="001C7A36"/>
    <w:rsid w:val="001D1458"/>
    <w:rsid w:val="001E1015"/>
    <w:rsid w:val="001E4E21"/>
    <w:rsid w:val="001F6798"/>
    <w:rsid w:val="00200A5C"/>
    <w:rsid w:val="00210E17"/>
    <w:rsid w:val="0021690B"/>
    <w:rsid w:val="002343C5"/>
    <w:rsid w:val="002462A7"/>
    <w:rsid w:val="0024759A"/>
    <w:rsid w:val="00257501"/>
    <w:rsid w:val="00260B17"/>
    <w:rsid w:val="002640FD"/>
    <w:rsid w:val="0027427F"/>
    <w:rsid w:val="00293D70"/>
    <w:rsid w:val="002B01A9"/>
    <w:rsid w:val="002B4765"/>
    <w:rsid w:val="002D1967"/>
    <w:rsid w:val="002E4101"/>
    <w:rsid w:val="002E44F0"/>
    <w:rsid w:val="0032478E"/>
    <w:rsid w:val="00324A71"/>
    <w:rsid w:val="003312BC"/>
    <w:rsid w:val="00345634"/>
    <w:rsid w:val="00365E7D"/>
    <w:rsid w:val="00371FD4"/>
    <w:rsid w:val="003727CF"/>
    <w:rsid w:val="00387292"/>
    <w:rsid w:val="003A4834"/>
    <w:rsid w:val="003C6BE0"/>
    <w:rsid w:val="003C6C27"/>
    <w:rsid w:val="003D5CA3"/>
    <w:rsid w:val="003D6836"/>
    <w:rsid w:val="003E416D"/>
    <w:rsid w:val="003E5185"/>
    <w:rsid w:val="003F7DFE"/>
    <w:rsid w:val="0040639D"/>
    <w:rsid w:val="00422B0E"/>
    <w:rsid w:val="004509F7"/>
    <w:rsid w:val="004638E6"/>
    <w:rsid w:val="0046548E"/>
    <w:rsid w:val="004822A4"/>
    <w:rsid w:val="00490DC7"/>
    <w:rsid w:val="00491C3F"/>
    <w:rsid w:val="00492BBA"/>
    <w:rsid w:val="00494401"/>
    <w:rsid w:val="00495821"/>
    <w:rsid w:val="004A1DB9"/>
    <w:rsid w:val="004A22E8"/>
    <w:rsid w:val="004B1924"/>
    <w:rsid w:val="0053248E"/>
    <w:rsid w:val="005430FA"/>
    <w:rsid w:val="00555767"/>
    <w:rsid w:val="00571DEA"/>
    <w:rsid w:val="00574004"/>
    <w:rsid w:val="005A054F"/>
    <w:rsid w:val="005A3CC3"/>
    <w:rsid w:val="005B6881"/>
    <w:rsid w:val="005F5086"/>
    <w:rsid w:val="00605DB6"/>
    <w:rsid w:val="00614EF5"/>
    <w:rsid w:val="006273AF"/>
    <w:rsid w:val="00630044"/>
    <w:rsid w:val="00630FD2"/>
    <w:rsid w:val="00662985"/>
    <w:rsid w:val="00670936"/>
    <w:rsid w:val="00674EDE"/>
    <w:rsid w:val="006776CF"/>
    <w:rsid w:val="006A2CF4"/>
    <w:rsid w:val="006B17B1"/>
    <w:rsid w:val="006C67A3"/>
    <w:rsid w:val="006D0694"/>
    <w:rsid w:val="006D41CE"/>
    <w:rsid w:val="006F61C6"/>
    <w:rsid w:val="007031C7"/>
    <w:rsid w:val="00712CBE"/>
    <w:rsid w:val="00716349"/>
    <w:rsid w:val="00731F8C"/>
    <w:rsid w:val="00734674"/>
    <w:rsid w:val="007A2854"/>
    <w:rsid w:val="007D3085"/>
    <w:rsid w:val="007E1F8E"/>
    <w:rsid w:val="0081471E"/>
    <w:rsid w:val="00821DC0"/>
    <w:rsid w:val="00824C49"/>
    <w:rsid w:val="00834749"/>
    <w:rsid w:val="00835400"/>
    <w:rsid w:val="0084235B"/>
    <w:rsid w:val="00851B00"/>
    <w:rsid w:val="00855A58"/>
    <w:rsid w:val="00870F50"/>
    <w:rsid w:val="00891C8C"/>
    <w:rsid w:val="008A71CC"/>
    <w:rsid w:val="008E2955"/>
    <w:rsid w:val="008E29EF"/>
    <w:rsid w:val="008E3870"/>
    <w:rsid w:val="008F13A1"/>
    <w:rsid w:val="00903134"/>
    <w:rsid w:val="009207A8"/>
    <w:rsid w:val="0093054F"/>
    <w:rsid w:val="0093090A"/>
    <w:rsid w:val="0097380E"/>
    <w:rsid w:val="00995C29"/>
    <w:rsid w:val="00996663"/>
    <w:rsid w:val="0099694D"/>
    <w:rsid w:val="009A3B11"/>
    <w:rsid w:val="009B0E16"/>
    <w:rsid w:val="009C5639"/>
    <w:rsid w:val="009D21FF"/>
    <w:rsid w:val="00A26CC3"/>
    <w:rsid w:val="00A3403F"/>
    <w:rsid w:val="00A35448"/>
    <w:rsid w:val="00A47DE4"/>
    <w:rsid w:val="00A554B9"/>
    <w:rsid w:val="00A5625C"/>
    <w:rsid w:val="00A57F3D"/>
    <w:rsid w:val="00A63005"/>
    <w:rsid w:val="00A70277"/>
    <w:rsid w:val="00A74DEF"/>
    <w:rsid w:val="00A82B09"/>
    <w:rsid w:val="00A97B47"/>
    <w:rsid w:val="00AA2075"/>
    <w:rsid w:val="00AB1DE2"/>
    <w:rsid w:val="00AC06A4"/>
    <w:rsid w:val="00AE7AE3"/>
    <w:rsid w:val="00B10BF0"/>
    <w:rsid w:val="00B201E3"/>
    <w:rsid w:val="00B357AD"/>
    <w:rsid w:val="00B40827"/>
    <w:rsid w:val="00B549D9"/>
    <w:rsid w:val="00B75D52"/>
    <w:rsid w:val="00B93575"/>
    <w:rsid w:val="00BB4FC9"/>
    <w:rsid w:val="00BB7AAA"/>
    <w:rsid w:val="00BD39B8"/>
    <w:rsid w:val="00BE42C1"/>
    <w:rsid w:val="00C025BA"/>
    <w:rsid w:val="00C03D6E"/>
    <w:rsid w:val="00C24B5D"/>
    <w:rsid w:val="00C30C23"/>
    <w:rsid w:val="00C35FA8"/>
    <w:rsid w:val="00C4723D"/>
    <w:rsid w:val="00C502CA"/>
    <w:rsid w:val="00C5057E"/>
    <w:rsid w:val="00C558F7"/>
    <w:rsid w:val="00C621C3"/>
    <w:rsid w:val="00C66284"/>
    <w:rsid w:val="00C827D7"/>
    <w:rsid w:val="00CC11E8"/>
    <w:rsid w:val="00CC420E"/>
    <w:rsid w:val="00CC7CE0"/>
    <w:rsid w:val="00CD633E"/>
    <w:rsid w:val="00CF694C"/>
    <w:rsid w:val="00D104B9"/>
    <w:rsid w:val="00D36260"/>
    <w:rsid w:val="00D51C16"/>
    <w:rsid w:val="00D62A7C"/>
    <w:rsid w:val="00D62E1E"/>
    <w:rsid w:val="00D64B46"/>
    <w:rsid w:val="00D6741F"/>
    <w:rsid w:val="00D83EC2"/>
    <w:rsid w:val="00D9095A"/>
    <w:rsid w:val="00D96EF7"/>
    <w:rsid w:val="00D97F08"/>
    <w:rsid w:val="00DB01C9"/>
    <w:rsid w:val="00DB47AB"/>
    <w:rsid w:val="00DC3AF8"/>
    <w:rsid w:val="00DF310B"/>
    <w:rsid w:val="00DF4717"/>
    <w:rsid w:val="00DF7EE4"/>
    <w:rsid w:val="00E11BF8"/>
    <w:rsid w:val="00E13945"/>
    <w:rsid w:val="00E244FD"/>
    <w:rsid w:val="00E24FE3"/>
    <w:rsid w:val="00E3502B"/>
    <w:rsid w:val="00E464F7"/>
    <w:rsid w:val="00E54750"/>
    <w:rsid w:val="00E547A9"/>
    <w:rsid w:val="00E62196"/>
    <w:rsid w:val="00E81DD4"/>
    <w:rsid w:val="00EA1072"/>
    <w:rsid w:val="00EB2584"/>
    <w:rsid w:val="00EB4996"/>
    <w:rsid w:val="00EC640F"/>
    <w:rsid w:val="00EC6E05"/>
    <w:rsid w:val="00EC70CF"/>
    <w:rsid w:val="00ED7CBE"/>
    <w:rsid w:val="00EF3A22"/>
    <w:rsid w:val="00F141BE"/>
    <w:rsid w:val="00F267E3"/>
    <w:rsid w:val="00F26BB0"/>
    <w:rsid w:val="00F334DC"/>
    <w:rsid w:val="00F62203"/>
    <w:rsid w:val="00FA362E"/>
    <w:rsid w:val="00FB2E1F"/>
    <w:rsid w:val="00FD0ACA"/>
    <w:rsid w:val="00FD701A"/>
    <w:rsid w:val="00FF0E8F"/>
  </w:rsids>
  <w:docVars>
    <w:docVar w:name="__Grammarly_42___1" w:val="H4sIAAAAAAAEAKtWcslP9kxRslIyNDY0MzExtTAyMTMxtjAzMzZW0lEKTi0uzszPAykwrgUA9lbIlywAAAA="/>
    <w:docVar w:name="__Grammarly_42____i" w:val="H4sIAAAAAAAEAKtWckksSQxILCpxzi/NK1GyMqwFAAEhoTITAAAA"/>
  </w:docVar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rFonts w:ascii="Times New Roman" w:hAnsi="Times New Roman"/>
      <w:noProof w:val="0"/>
      <w:color w:val="000000"/>
      <w:sz w:val="2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 w:bidi="ar-SA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 w:bidi="ar-SA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normaltextrun">
    <w:name w:val="normaltextrun"/>
    <w:rsid w:val="00324A71"/>
  </w:style>
  <w:style w:type="character" w:customStyle="1" w:styleId="eop">
    <w:name w:val="eop"/>
    <w:rsid w:val="00324A7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FBD8DF5DADA47BBE3C1E0D33873DF" ma:contentTypeVersion="3" ma:contentTypeDescription="Create a new document." ma:contentTypeScope="" ma:versionID="494e0e45f4cd6f466270dfc02c873a79">
  <xsd:schema xmlns:xsd="http://www.w3.org/2001/XMLSchema" xmlns:xs="http://www.w3.org/2001/XMLSchema" xmlns:p="http://schemas.microsoft.com/office/2006/metadata/properties" xmlns:ns2="e1daf3f0-0066-4214-92e1-4c026fef2ca8" targetNamespace="http://schemas.microsoft.com/office/2006/metadata/properties" ma:root="true" ma:fieldsID="433ca7b20bd816f70ec8a1b08cdebd03" ns2:_="">
    <xsd:import namespace="e1daf3f0-0066-4214-92e1-4c026fef2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29584-701B-460C-AA6B-2AA58C9A5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197A1-6B16-4C74-8AE3-D6F6E8DA1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Pages>7</Pages>
  <Words>786</Words>
  <Characters>4484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5260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cp:revision>3</cp:revision>
  <cp:lastPrinted>1999-04-23T13:49:00Z</cp:lastPrinted>
  <dcterms:created xsi:type="dcterms:W3CDTF">2023-03-05T17:30:00Z</dcterms:created>
  <dcterms:modified xsi:type="dcterms:W3CDTF">2023-03-05T19:36:00Z</dcterms:modified>
</cp:coreProperties>
</file>